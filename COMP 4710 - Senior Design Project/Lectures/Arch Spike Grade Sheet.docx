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F357F" w14:textId="5D08406A" w:rsidR="001930FC" w:rsidRPr="00C11CE8" w:rsidRDefault="00E65133" w:rsidP="00FA3E46">
      <w:pPr>
        <w:pStyle w:val="Heading1"/>
        <w:tabs>
          <w:tab w:val="right" w:pos="10800"/>
        </w:tabs>
        <w:spacing w:before="0" w:after="120"/>
        <w:rPr>
          <w:rFonts w:asciiTheme="majorHAnsi" w:hAnsiTheme="majorHAnsi"/>
          <w:b w:val="0"/>
          <w:sz w:val="28"/>
        </w:rPr>
      </w:pPr>
      <w:r w:rsidRPr="00C11CE8">
        <w:rPr>
          <w:rFonts w:asciiTheme="majorHAnsi" w:hAnsiTheme="majorHAnsi"/>
          <w:sz w:val="28"/>
          <w:u w:val="single"/>
        </w:rPr>
        <w:t>COMP 4710</w:t>
      </w:r>
      <w:r w:rsidR="00C11CE8" w:rsidRPr="00C11CE8">
        <w:rPr>
          <w:rFonts w:asciiTheme="majorHAnsi" w:hAnsiTheme="majorHAnsi"/>
          <w:sz w:val="28"/>
        </w:rPr>
        <w:t>:</w:t>
      </w:r>
      <w:r w:rsidRPr="00C11CE8">
        <w:rPr>
          <w:rFonts w:asciiTheme="majorHAnsi" w:hAnsiTheme="majorHAnsi"/>
          <w:sz w:val="28"/>
        </w:rPr>
        <w:t xml:space="preserve"> </w:t>
      </w:r>
      <w:r w:rsidR="004C597F">
        <w:rPr>
          <w:rFonts w:asciiTheme="majorHAnsi" w:hAnsiTheme="majorHAnsi"/>
          <w:sz w:val="28"/>
        </w:rPr>
        <w:t xml:space="preserve">Software Engineering </w:t>
      </w:r>
      <w:r w:rsidRPr="00C11CE8">
        <w:rPr>
          <w:rFonts w:asciiTheme="majorHAnsi" w:hAnsiTheme="majorHAnsi"/>
          <w:sz w:val="28"/>
        </w:rPr>
        <w:t>Senior Design</w:t>
      </w:r>
      <w:r w:rsidR="00C11CE8" w:rsidRPr="00C11CE8">
        <w:rPr>
          <w:rFonts w:asciiTheme="majorHAnsi" w:hAnsiTheme="majorHAnsi"/>
          <w:sz w:val="28"/>
        </w:rPr>
        <w:tab/>
      </w:r>
      <w:r w:rsidR="00C11CE8" w:rsidRPr="00C11CE8">
        <w:rPr>
          <w:rFonts w:asciiTheme="majorHAnsi" w:hAnsiTheme="majorHAnsi"/>
          <w:b w:val="0"/>
          <w:sz w:val="28"/>
        </w:rPr>
        <w:t>Arch. Spike Grade Sheet</w:t>
      </w:r>
    </w:p>
    <w:tbl>
      <w:tblPr>
        <w:tblpPr w:leftFromText="180" w:rightFromText="180" w:vertAnchor="text" w:tblpY="1"/>
        <w:tblOverlap w:val="never"/>
        <w:tblW w:w="110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CellMar>
          <w:top w:w="144" w:type="dxa"/>
          <w:left w:w="115" w:type="dxa"/>
          <w:bottom w:w="144" w:type="dxa"/>
          <w:right w:w="115" w:type="dxa"/>
        </w:tblCellMar>
        <w:tblLook w:val="00A0" w:firstRow="1" w:lastRow="0" w:firstColumn="1" w:lastColumn="0" w:noHBand="0" w:noVBand="0"/>
      </w:tblPr>
      <w:tblGrid>
        <w:gridCol w:w="1080"/>
        <w:gridCol w:w="3292"/>
        <w:gridCol w:w="1080"/>
        <w:gridCol w:w="5553"/>
      </w:tblGrid>
      <w:tr w:rsidR="00C27392" w14:paraId="600BE778" w14:textId="77777777" w:rsidTr="008B19C6">
        <w:trPr>
          <w:trHeight w:val="216"/>
        </w:trPr>
        <w:tc>
          <w:tcPr>
            <w:tcW w:w="1080" w:type="dxa"/>
            <w:shd w:val="clear" w:color="auto" w:fill="auto"/>
            <w:vAlign w:val="center"/>
          </w:tcPr>
          <w:p w14:paraId="1DE40C93" w14:textId="77777777" w:rsidR="00C27392" w:rsidRPr="001B1FD7" w:rsidRDefault="00C27392" w:rsidP="001B1FD7">
            <w:pPr>
              <w:jc w:val="center"/>
              <w:rPr>
                <w:b/>
              </w:rPr>
            </w:pPr>
            <w:r w:rsidRPr="001B1FD7">
              <w:rPr>
                <w:b/>
              </w:rPr>
              <w:t>Team</w:t>
            </w:r>
          </w:p>
        </w:tc>
        <w:tc>
          <w:tcPr>
            <w:tcW w:w="0" w:type="auto"/>
          </w:tcPr>
          <w:p w14:paraId="50C32929" w14:textId="77777777" w:rsidR="00C27392" w:rsidRPr="005B7702" w:rsidRDefault="00C27392" w:rsidP="001B1FD7">
            <w:r w:rsidRPr="005B7702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B7702">
              <w:instrText xml:space="preserve"> FORMTEXT </w:instrText>
            </w:r>
            <w:r w:rsidRPr="005B7702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5B7702">
              <w:fldChar w:fldCharType="end"/>
            </w:r>
          </w:p>
        </w:tc>
        <w:tc>
          <w:tcPr>
            <w:tcW w:w="1080" w:type="dxa"/>
          </w:tcPr>
          <w:p w14:paraId="6A0EE7DA" w14:textId="77777777" w:rsidR="00C27392" w:rsidRPr="00C27392" w:rsidRDefault="00C27392" w:rsidP="00C27392">
            <w:pPr>
              <w:jc w:val="center"/>
              <w:rPr>
                <w:b/>
                <w:szCs w:val="20"/>
              </w:rPr>
            </w:pPr>
            <w:r w:rsidRPr="00C27392">
              <w:rPr>
                <w:b/>
                <w:szCs w:val="20"/>
              </w:rPr>
              <w:t>Cycle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58E18DDB" w14:textId="6EFD1FE4" w:rsidR="00C27392" w:rsidRPr="005B7702" w:rsidRDefault="00C27392" w:rsidP="00FA3E46">
            <w:r>
              <w:t>Arch</w:t>
            </w:r>
            <w:r w:rsidR="00FA3E46">
              <w:t>itectural</w:t>
            </w:r>
            <w:r>
              <w:t xml:space="preserve"> Spike</w:t>
            </w:r>
          </w:p>
        </w:tc>
      </w:tr>
    </w:tbl>
    <w:p w14:paraId="43BBC96D" w14:textId="77777777" w:rsidR="001930FC" w:rsidRPr="00456B6F" w:rsidRDefault="001930FC" w:rsidP="005A2694">
      <w:pPr>
        <w:rPr>
          <w:sz w:val="6"/>
          <w:szCs w:val="6"/>
        </w:rPr>
      </w:pPr>
    </w:p>
    <w:tbl>
      <w:tblPr>
        <w:tblW w:w="1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115" w:type="dxa"/>
          <w:bottom w:w="29" w:type="dxa"/>
          <w:right w:w="115" w:type="dxa"/>
        </w:tblCellMar>
        <w:tblLook w:val="00A0" w:firstRow="1" w:lastRow="0" w:firstColumn="1" w:lastColumn="0" w:noHBand="0" w:noVBand="0"/>
      </w:tblPr>
      <w:tblGrid>
        <w:gridCol w:w="1308"/>
        <w:gridCol w:w="7332"/>
        <w:gridCol w:w="1080"/>
        <w:gridCol w:w="1285"/>
      </w:tblGrid>
      <w:tr w:rsidR="005A2694" w14:paraId="102339E9" w14:textId="77777777" w:rsidTr="00C27392">
        <w:tc>
          <w:tcPr>
            <w:tcW w:w="11005" w:type="dxa"/>
            <w:gridSpan w:val="4"/>
            <w:tcBorders>
              <w:top w:val="single" w:sz="18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D9D9D9"/>
            <w:vAlign w:val="center"/>
          </w:tcPr>
          <w:p w14:paraId="162B247B" w14:textId="77777777" w:rsidR="005A2694" w:rsidRDefault="005A2694" w:rsidP="001B1FD7">
            <w:pPr>
              <w:jc w:val="center"/>
              <w:rPr>
                <w:b/>
              </w:rPr>
            </w:pPr>
            <w:r>
              <w:rPr>
                <w:b/>
              </w:rPr>
              <w:t>TEAM EVALUATION</w:t>
            </w:r>
          </w:p>
        </w:tc>
      </w:tr>
      <w:tr w:rsidR="001B1FD7" w14:paraId="0692464A" w14:textId="77777777" w:rsidTr="00C27392">
        <w:tc>
          <w:tcPr>
            <w:tcW w:w="121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714E1A" w14:textId="77777777" w:rsidR="001930FC" w:rsidRPr="001B1FD7" w:rsidRDefault="00E65133" w:rsidP="001B1FD7">
            <w:pPr>
              <w:jc w:val="center"/>
              <w:rPr>
                <w:b/>
              </w:rPr>
            </w:pPr>
            <w:r w:rsidRPr="001B1FD7">
              <w:rPr>
                <w:b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FCE0699" w14:textId="77777777" w:rsidR="001930FC" w:rsidRPr="001B1FD7" w:rsidRDefault="00E65133" w:rsidP="001930FC">
            <w:pPr>
              <w:rPr>
                <w:b/>
              </w:rPr>
            </w:pPr>
            <w:r w:rsidRPr="001B1FD7">
              <w:rPr>
                <w:b/>
              </w:rPr>
              <w:t>Description</w:t>
            </w:r>
            <w:r w:rsidR="005615B5">
              <w:rPr>
                <w:b/>
              </w:rPr>
              <w:t xml:space="preserve"> / Rubric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DDFFC8A" w14:textId="77777777" w:rsidR="001930FC" w:rsidRPr="001B1FD7" w:rsidRDefault="005615B5" w:rsidP="001B1FD7">
            <w:pPr>
              <w:jc w:val="center"/>
              <w:rPr>
                <w:b/>
              </w:rPr>
            </w:pPr>
            <w:r>
              <w:rPr>
                <w:b/>
              </w:rPr>
              <w:t>Max Points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D9D9D9"/>
          </w:tcPr>
          <w:p w14:paraId="74E8159E" w14:textId="77777777" w:rsidR="001930FC" w:rsidRPr="001B1FD7" w:rsidRDefault="005A2694" w:rsidP="001B1FD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  <w:r>
              <w:rPr>
                <w:b/>
              </w:rPr>
              <w:br/>
            </w:r>
            <w:r w:rsidR="005615B5">
              <w:rPr>
                <w:b/>
              </w:rPr>
              <w:t>Earned</w:t>
            </w:r>
          </w:p>
        </w:tc>
      </w:tr>
      <w:tr w:rsidR="005A2694" w14:paraId="75662B92" w14:textId="77777777" w:rsidTr="00C27392">
        <w:trPr>
          <w:trHeight w:val="216"/>
        </w:trPr>
        <w:tc>
          <w:tcPr>
            <w:tcW w:w="121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9F29F9" w14:textId="77777777" w:rsidR="001930FC" w:rsidRPr="00D17D4B" w:rsidRDefault="00AB4B9F" w:rsidP="001B1FD7">
            <w:pPr>
              <w:jc w:val="center"/>
              <w:rPr>
                <w:b/>
              </w:rPr>
            </w:pPr>
            <w:r w:rsidRPr="00D17D4B">
              <w:rPr>
                <w:b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1A0BEC" w14:textId="09BF9E82" w:rsidR="005615B5" w:rsidRPr="00887086" w:rsidRDefault="00843F23" w:rsidP="005615B5">
            <w:pPr>
              <w:rPr>
                <w:i/>
                <w:sz w:val="17"/>
                <w:szCs w:val="17"/>
              </w:rPr>
            </w:pPr>
            <w:r w:rsidRPr="00F10913">
              <w:rPr>
                <w:rFonts w:eastAsia="Cambria"/>
                <w:b/>
                <w:color w:val="000000"/>
                <w:sz w:val="19"/>
                <w:szCs w:val="19"/>
              </w:rPr>
              <w:t>All aspects of the project were addressed.</w:t>
            </w:r>
            <w:r w:rsidR="00E95D40" w:rsidRPr="00887086">
              <w:rPr>
                <w:sz w:val="19"/>
                <w:szCs w:val="19"/>
                <w:u w:val="single"/>
              </w:rPr>
              <w:br/>
            </w:r>
            <w:r w:rsidR="005615B5" w:rsidRPr="00887086">
              <w:rPr>
                <w:i/>
                <w:sz w:val="17"/>
                <w:szCs w:val="17"/>
                <w:u w:val="single"/>
              </w:rPr>
              <w:t>4 points</w:t>
            </w:r>
            <w:r w:rsidR="005615B5" w:rsidRPr="00887086">
              <w:rPr>
                <w:i/>
                <w:sz w:val="17"/>
                <w:szCs w:val="17"/>
              </w:rPr>
              <w:t xml:space="preserve">: </w:t>
            </w:r>
            <w:r w:rsidR="008B19C6" w:rsidRPr="00887086">
              <w:rPr>
                <w:i/>
                <w:sz w:val="17"/>
                <w:szCs w:val="17"/>
              </w:rPr>
              <w:t>Extremely organized</w:t>
            </w:r>
            <w:r w:rsidR="00FA3E46">
              <w:rPr>
                <w:i/>
                <w:sz w:val="17"/>
                <w:szCs w:val="17"/>
              </w:rPr>
              <w:t xml:space="preserve"> and clear</w:t>
            </w:r>
            <w:r w:rsidR="008B19C6" w:rsidRPr="00887086">
              <w:rPr>
                <w:i/>
                <w:sz w:val="17"/>
                <w:szCs w:val="17"/>
              </w:rPr>
              <w:t>; all areas of project and process addressed</w:t>
            </w:r>
            <w:r w:rsidR="00FA3E46">
              <w:rPr>
                <w:i/>
                <w:sz w:val="17"/>
                <w:szCs w:val="17"/>
              </w:rPr>
              <w:t xml:space="preserve"> in detail; excellent supporting artifacts, charts, diagrams, etc. Very professional appearance and conduct.</w:t>
            </w:r>
            <w:r w:rsidR="008B19C6" w:rsidRPr="00887086">
              <w:rPr>
                <w:i/>
                <w:sz w:val="17"/>
                <w:szCs w:val="17"/>
              </w:rPr>
              <w:t xml:space="preserve"> </w:t>
            </w:r>
          </w:p>
          <w:p w14:paraId="57484E1A" w14:textId="1A8F626D" w:rsidR="005615B5" w:rsidRPr="00887086" w:rsidRDefault="005615B5" w:rsidP="005615B5">
            <w:pPr>
              <w:rPr>
                <w:i/>
                <w:sz w:val="17"/>
                <w:szCs w:val="17"/>
              </w:rPr>
            </w:pPr>
            <w:r w:rsidRPr="00887086">
              <w:rPr>
                <w:i/>
                <w:sz w:val="17"/>
                <w:szCs w:val="17"/>
                <w:u w:val="single"/>
              </w:rPr>
              <w:t>3 points</w:t>
            </w:r>
            <w:r w:rsidRPr="00887086">
              <w:rPr>
                <w:i/>
                <w:sz w:val="17"/>
                <w:szCs w:val="17"/>
              </w:rPr>
              <w:t xml:space="preserve">: </w:t>
            </w:r>
            <w:r w:rsidR="00FA3E46">
              <w:rPr>
                <w:i/>
                <w:sz w:val="17"/>
                <w:szCs w:val="17"/>
              </w:rPr>
              <w:t>Well-paced and organized; all major areas addressed with clarity; a few details missing; some supporting material; professional appearance and conduct; inspires great confidence.</w:t>
            </w:r>
          </w:p>
          <w:p w14:paraId="0BE90E78" w14:textId="17308977" w:rsidR="005615B5" w:rsidRPr="00FF5F47" w:rsidRDefault="005615B5" w:rsidP="00FA3E46">
            <w:r w:rsidRPr="00887086">
              <w:rPr>
                <w:i/>
                <w:sz w:val="17"/>
                <w:szCs w:val="17"/>
                <w:u w:val="single"/>
              </w:rPr>
              <w:t>2 points</w:t>
            </w:r>
            <w:r w:rsidRPr="00887086">
              <w:rPr>
                <w:i/>
                <w:sz w:val="17"/>
                <w:szCs w:val="17"/>
              </w:rPr>
              <w:t xml:space="preserve">: </w:t>
            </w:r>
            <w:r w:rsidR="008B19C6" w:rsidRPr="00887086">
              <w:rPr>
                <w:i/>
                <w:sz w:val="17"/>
                <w:szCs w:val="17"/>
              </w:rPr>
              <w:t>Moderately organized presentation; most topics addressed;</w:t>
            </w:r>
            <w:r w:rsidR="00FA3E46">
              <w:rPr>
                <w:i/>
                <w:sz w:val="17"/>
                <w:szCs w:val="17"/>
              </w:rPr>
              <w:t xml:space="preserve"> important details omitted</w:t>
            </w:r>
            <w:r w:rsidR="008B19C6" w:rsidRPr="00887086">
              <w:rPr>
                <w:i/>
                <w:sz w:val="17"/>
                <w:szCs w:val="17"/>
              </w:rPr>
              <w:t>; inspires reasonable confidence</w:t>
            </w:r>
            <w:proofErr w:type="gramStart"/>
            <w:r w:rsidR="00FA3E46">
              <w:rPr>
                <w:i/>
                <w:sz w:val="17"/>
                <w:szCs w:val="17"/>
              </w:rPr>
              <w:t>;</w:t>
            </w:r>
            <w:proofErr w:type="gramEnd"/>
            <w:r w:rsidR="00FA3E46">
              <w:rPr>
                <w:i/>
                <w:sz w:val="17"/>
                <w:szCs w:val="17"/>
              </w:rPr>
              <w:t xml:space="preserve"> moderately professional</w:t>
            </w:r>
            <w:r w:rsidR="008B19C6" w:rsidRPr="00887086">
              <w:rPr>
                <w:i/>
                <w:sz w:val="17"/>
                <w:szCs w:val="17"/>
              </w:rPr>
              <w:t>.</w:t>
            </w:r>
            <w:r w:rsidRPr="00887086">
              <w:rPr>
                <w:i/>
                <w:sz w:val="17"/>
                <w:szCs w:val="17"/>
              </w:rPr>
              <w:br/>
            </w:r>
            <w:r w:rsidRPr="00887086">
              <w:rPr>
                <w:i/>
                <w:sz w:val="17"/>
                <w:szCs w:val="17"/>
                <w:u w:val="single"/>
              </w:rPr>
              <w:t>1 point</w:t>
            </w:r>
            <w:r w:rsidRPr="00887086">
              <w:rPr>
                <w:i/>
                <w:sz w:val="17"/>
                <w:szCs w:val="17"/>
              </w:rPr>
              <w:t xml:space="preserve">: </w:t>
            </w:r>
            <w:r w:rsidR="008B19C6" w:rsidRPr="00887086">
              <w:rPr>
                <w:i/>
                <w:sz w:val="17"/>
                <w:szCs w:val="17"/>
              </w:rPr>
              <w:t>Poor organization, communication; Unprofessional manner or appearance; many technical or grammatical errors. Significant areas of project and process not addressed.</w:t>
            </w:r>
            <w:r w:rsidRPr="00887086">
              <w:rPr>
                <w:i/>
                <w:sz w:val="17"/>
                <w:szCs w:val="17"/>
              </w:rPr>
              <w:br/>
            </w:r>
            <w:r w:rsidRPr="00887086">
              <w:rPr>
                <w:i/>
                <w:sz w:val="17"/>
                <w:szCs w:val="17"/>
                <w:u w:val="single"/>
              </w:rPr>
              <w:t>0 points</w:t>
            </w:r>
            <w:r w:rsidRPr="00887086">
              <w:rPr>
                <w:i/>
                <w:sz w:val="17"/>
                <w:szCs w:val="17"/>
              </w:rPr>
              <w:t xml:space="preserve">: </w:t>
            </w:r>
            <w:r w:rsidR="008B19C6" w:rsidRPr="00887086">
              <w:rPr>
                <w:i/>
                <w:sz w:val="17"/>
                <w:szCs w:val="17"/>
              </w:rPr>
              <w:t>Completely lacking in detail and confidence; One or more members absent or not participating.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DCCEF7" w14:textId="77777777" w:rsidR="001930FC" w:rsidRPr="001B1FD7" w:rsidRDefault="00E60415" w:rsidP="005A2694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FFC8423" w14:textId="77777777" w:rsidR="001930FC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TeamPresentation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0" w:name="TeamPresentation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noProof/>
                <w:sz w:val="48"/>
                <w:szCs w:val="48"/>
              </w:rPr>
              <w:t>4.0</w:t>
            </w:r>
            <w:r>
              <w:rPr>
                <w:sz w:val="48"/>
                <w:szCs w:val="48"/>
              </w:rPr>
              <w:fldChar w:fldCharType="end"/>
            </w:r>
            <w:bookmarkEnd w:id="0"/>
          </w:p>
        </w:tc>
      </w:tr>
      <w:tr w:rsidR="005A2694" w14:paraId="1BD05CF0" w14:textId="77777777" w:rsidTr="00C27392">
        <w:trPr>
          <w:trHeight w:val="216"/>
        </w:trPr>
        <w:tc>
          <w:tcPr>
            <w:tcW w:w="121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A27FB7" w14:textId="35994A59" w:rsidR="005A2694" w:rsidRPr="00D17D4B" w:rsidRDefault="00E75826" w:rsidP="001B1FD7">
            <w:pPr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5A2694" w:rsidRPr="00D17D4B">
              <w:rPr>
                <w:b/>
              </w:rPr>
              <w:t>Demo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DF696D" w14:textId="350484FB" w:rsidR="00D17D4B" w:rsidRPr="00F10913" w:rsidRDefault="00843F23" w:rsidP="005615B5">
            <w:pPr>
              <w:rPr>
                <w:b/>
                <w:sz w:val="19"/>
                <w:szCs w:val="19"/>
              </w:rPr>
            </w:pPr>
            <w:r w:rsidRPr="00F10913">
              <w:rPr>
                <w:b/>
                <w:sz w:val="19"/>
                <w:szCs w:val="19"/>
              </w:rPr>
              <w:t xml:space="preserve">Demo of working prototype </w:t>
            </w:r>
            <w:r w:rsidR="00E75826" w:rsidRPr="00F10913">
              <w:rPr>
                <w:b/>
                <w:sz w:val="19"/>
                <w:szCs w:val="19"/>
              </w:rPr>
              <w:t xml:space="preserve">consistent with </w:t>
            </w:r>
            <w:r w:rsidRPr="00F10913">
              <w:rPr>
                <w:b/>
                <w:sz w:val="19"/>
                <w:szCs w:val="19"/>
              </w:rPr>
              <w:t>c</w:t>
            </w:r>
            <w:r w:rsidR="00E75826" w:rsidRPr="00F10913">
              <w:rPr>
                <w:b/>
                <w:sz w:val="19"/>
                <w:szCs w:val="19"/>
              </w:rPr>
              <w:t xml:space="preserve">ycle </w:t>
            </w:r>
            <w:r w:rsidRPr="00F10913">
              <w:rPr>
                <w:b/>
                <w:sz w:val="19"/>
                <w:szCs w:val="19"/>
              </w:rPr>
              <w:t>i</w:t>
            </w:r>
            <w:r w:rsidR="00E75826" w:rsidRPr="00F10913">
              <w:rPr>
                <w:b/>
                <w:sz w:val="19"/>
                <w:szCs w:val="19"/>
              </w:rPr>
              <w:t>ntent and customer vision.</w:t>
            </w:r>
          </w:p>
          <w:p w14:paraId="540A7D1A" w14:textId="7F5CD573" w:rsidR="005A2694" w:rsidRPr="00887086" w:rsidRDefault="006D57CE" w:rsidP="00887086">
            <w:pPr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  <w:u w:val="single"/>
              </w:rPr>
              <w:t>4</w:t>
            </w:r>
            <w:r w:rsidR="005A2694" w:rsidRPr="00887086">
              <w:rPr>
                <w:i/>
                <w:sz w:val="17"/>
                <w:szCs w:val="17"/>
                <w:u w:val="single"/>
              </w:rPr>
              <w:t xml:space="preserve"> points</w:t>
            </w:r>
            <w:r w:rsidR="005A2694" w:rsidRPr="00887086">
              <w:rPr>
                <w:i/>
                <w:sz w:val="17"/>
                <w:szCs w:val="17"/>
              </w:rPr>
              <w:t>: Meets ALL requirements</w:t>
            </w:r>
            <w:r>
              <w:rPr>
                <w:i/>
                <w:sz w:val="17"/>
                <w:szCs w:val="17"/>
              </w:rPr>
              <w:t xml:space="preserve"> or goals for spike phase</w:t>
            </w:r>
            <w:r w:rsidR="005A2694" w:rsidRPr="00887086">
              <w:rPr>
                <w:i/>
                <w:sz w:val="17"/>
                <w:szCs w:val="17"/>
              </w:rPr>
              <w:t xml:space="preserve">; </w:t>
            </w:r>
            <w:r w:rsidR="00A9209D">
              <w:rPr>
                <w:i/>
                <w:sz w:val="17"/>
                <w:szCs w:val="17"/>
              </w:rPr>
              <w:t xml:space="preserve">Professional, </w:t>
            </w:r>
            <w:r w:rsidR="00E95D40" w:rsidRPr="00887086">
              <w:rPr>
                <w:i/>
                <w:sz w:val="17"/>
                <w:szCs w:val="17"/>
              </w:rPr>
              <w:t>polished product</w:t>
            </w:r>
            <w:proofErr w:type="gramStart"/>
            <w:r w:rsidR="00E95D40" w:rsidRPr="00887086">
              <w:rPr>
                <w:i/>
                <w:sz w:val="17"/>
                <w:szCs w:val="17"/>
              </w:rPr>
              <w:t>;</w:t>
            </w:r>
            <w:proofErr w:type="gramEnd"/>
            <w:r w:rsidR="00E95D40" w:rsidRPr="00887086">
              <w:rPr>
                <w:i/>
                <w:sz w:val="17"/>
                <w:szCs w:val="17"/>
              </w:rPr>
              <w:t xml:space="preserve"> </w:t>
            </w:r>
            <w:r w:rsidR="005A2694" w:rsidRPr="00887086">
              <w:rPr>
                <w:i/>
                <w:sz w:val="17"/>
                <w:szCs w:val="17"/>
              </w:rPr>
              <w:t xml:space="preserve">suitable as </w:t>
            </w:r>
            <w:r>
              <w:rPr>
                <w:i/>
                <w:sz w:val="17"/>
                <w:szCs w:val="17"/>
              </w:rPr>
              <w:t xml:space="preserve">v1.0 </w:t>
            </w:r>
            <w:r w:rsidR="005A2694" w:rsidRPr="00887086">
              <w:rPr>
                <w:i/>
                <w:sz w:val="17"/>
                <w:szCs w:val="17"/>
              </w:rPr>
              <w:t>production software</w:t>
            </w:r>
            <w:r>
              <w:rPr>
                <w:i/>
                <w:sz w:val="17"/>
                <w:szCs w:val="17"/>
              </w:rPr>
              <w:t>. Completely inspires confidence in project success.</w:t>
            </w:r>
          </w:p>
          <w:p w14:paraId="316E1E65" w14:textId="58716A64" w:rsidR="00E95D40" w:rsidRDefault="006D57CE" w:rsidP="00887086">
            <w:pPr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  <w:u w:val="single"/>
              </w:rPr>
              <w:t>3</w:t>
            </w:r>
            <w:r w:rsidR="005A2694" w:rsidRPr="00887086">
              <w:rPr>
                <w:i/>
                <w:sz w:val="17"/>
                <w:szCs w:val="17"/>
                <w:u w:val="single"/>
              </w:rPr>
              <w:t xml:space="preserve"> points</w:t>
            </w:r>
            <w:r w:rsidR="00E95D40" w:rsidRPr="00887086">
              <w:rPr>
                <w:i/>
                <w:sz w:val="17"/>
                <w:szCs w:val="17"/>
                <w:u w:val="single"/>
              </w:rPr>
              <w:t xml:space="preserve">: </w:t>
            </w:r>
            <w:r w:rsidR="00A9209D">
              <w:rPr>
                <w:i/>
                <w:sz w:val="17"/>
                <w:szCs w:val="17"/>
              </w:rPr>
              <w:t xml:space="preserve">Meets most </w:t>
            </w:r>
            <w:r w:rsidR="00E95D40" w:rsidRPr="00887086">
              <w:rPr>
                <w:i/>
                <w:sz w:val="17"/>
                <w:szCs w:val="17"/>
              </w:rPr>
              <w:t>requirements</w:t>
            </w:r>
            <w:r w:rsidR="00A9209D">
              <w:rPr>
                <w:i/>
                <w:sz w:val="17"/>
                <w:szCs w:val="17"/>
              </w:rPr>
              <w:t>/</w:t>
            </w:r>
            <w:r>
              <w:rPr>
                <w:i/>
                <w:sz w:val="17"/>
                <w:szCs w:val="17"/>
              </w:rPr>
              <w:t>goals for spike</w:t>
            </w:r>
            <w:r w:rsidR="00E95D40" w:rsidRPr="00887086">
              <w:rPr>
                <w:i/>
                <w:sz w:val="17"/>
                <w:szCs w:val="17"/>
              </w:rPr>
              <w:t xml:space="preserve">; requires </w:t>
            </w:r>
            <w:r w:rsidR="00A9209D">
              <w:rPr>
                <w:i/>
                <w:sz w:val="17"/>
                <w:szCs w:val="17"/>
              </w:rPr>
              <w:t xml:space="preserve">only </w:t>
            </w:r>
            <w:r w:rsidR="00E95D40" w:rsidRPr="00887086">
              <w:rPr>
                <w:i/>
                <w:sz w:val="17"/>
                <w:szCs w:val="17"/>
              </w:rPr>
              <w:t xml:space="preserve">minor changes; </w:t>
            </w:r>
            <w:r w:rsidR="00A9209D">
              <w:rPr>
                <w:i/>
                <w:sz w:val="17"/>
                <w:szCs w:val="17"/>
              </w:rPr>
              <w:t xml:space="preserve">interface, appearance, &amp; </w:t>
            </w:r>
            <w:r w:rsidR="00E95D40" w:rsidRPr="00887086">
              <w:rPr>
                <w:i/>
                <w:sz w:val="17"/>
                <w:szCs w:val="17"/>
              </w:rPr>
              <w:t xml:space="preserve">operation </w:t>
            </w:r>
            <w:r w:rsidR="00A9209D">
              <w:rPr>
                <w:i/>
                <w:sz w:val="17"/>
                <w:szCs w:val="17"/>
              </w:rPr>
              <w:t xml:space="preserve">effective and </w:t>
            </w:r>
            <w:r w:rsidR="00E95D40" w:rsidRPr="00887086">
              <w:rPr>
                <w:i/>
                <w:sz w:val="17"/>
                <w:szCs w:val="17"/>
              </w:rPr>
              <w:t>friendly.</w:t>
            </w:r>
            <w:r>
              <w:rPr>
                <w:i/>
                <w:sz w:val="17"/>
                <w:szCs w:val="17"/>
              </w:rPr>
              <w:t xml:space="preserve"> Highly confident in continued success</w:t>
            </w:r>
            <w:r w:rsidR="00A9209D">
              <w:rPr>
                <w:i/>
                <w:sz w:val="17"/>
                <w:szCs w:val="17"/>
              </w:rPr>
              <w:t>.</w:t>
            </w:r>
          </w:p>
          <w:p w14:paraId="5F5E97F7" w14:textId="08593C08" w:rsidR="006D57CE" w:rsidRPr="00887086" w:rsidRDefault="006D57CE" w:rsidP="00887086">
            <w:pPr>
              <w:rPr>
                <w:i/>
                <w:sz w:val="17"/>
                <w:szCs w:val="17"/>
              </w:rPr>
            </w:pPr>
            <w:r w:rsidRPr="006D57CE">
              <w:rPr>
                <w:i/>
                <w:sz w:val="17"/>
                <w:szCs w:val="17"/>
                <w:u w:val="single"/>
              </w:rPr>
              <w:t>2 points</w:t>
            </w:r>
            <w:r>
              <w:rPr>
                <w:i/>
                <w:sz w:val="17"/>
                <w:szCs w:val="17"/>
              </w:rPr>
              <w:t xml:space="preserve">: Several </w:t>
            </w:r>
            <w:r w:rsidR="00A9209D">
              <w:rPr>
                <w:i/>
                <w:sz w:val="17"/>
                <w:szCs w:val="17"/>
              </w:rPr>
              <w:t>requirements/</w:t>
            </w:r>
            <w:r>
              <w:rPr>
                <w:i/>
                <w:sz w:val="17"/>
                <w:szCs w:val="17"/>
              </w:rPr>
              <w:t>goals not addressed; some technical hurdles not overcome; some risks not addressed</w:t>
            </w:r>
            <w:proofErr w:type="gramStart"/>
            <w:r>
              <w:rPr>
                <w:i/>
                <w:sz w:val="17"/>
                <w:szCs w:val="17"/>
              </w:rPr>
              <w:t>;</w:t>
            </w:r>
            <w:proofErr w:type="gramEnd"/>
            <w:r>
              <w:rPr>
                <w:i/>
                <w:sz w:val="17"/>
                <w:szCs w:val="17"/>
              </w:rPr>
              <w:t xml:space="preserve"> key components not tested or </w:t>
            </w:r>
            <w:r w:rsidR="00A9209D">
              <w:rPr>
                <w:i/>
                <w:sz w:val="17"/>
                <w:szCs w:val="17"/>
              </w:rPr>
              <w:t>missing</w:t>
            </w:r>
            <w:r>
              <w:rPr>
                <w:i/>
                <w:sz w:val="17"/>
                <w:szCs w:val="17"/>
              </w:rPr>
              <w:t xml:space="preserve">. </w:t>
            </w:r>
            <w:r w:rsidR="00A9209D">
              <w:rPr>
                <w:i/>
                <w:sz w:val="17"/>
                <w:szCs w:val="17"/>
              </w:rPr>
              <w:t>Moderate c</w:t>
            </w:r>
            <w:r>
              <w:rPr>
                <w:i/>
                <w:sz w:val="17"/>
                <w:szCs w:val="17"/>
              </w:rPr>
              <w:t>onfidence in project success</w:t>
            </w:r>
            <w:r w:rsidR="00A9209D">
              <w:rPr>
                <w:i/>
                <w:sz w:val="17"/>
                <w:szCs w:val="17"/>
              </w:rPr>
              <w:t>.</w:t>
            </w:r>
          </w:p>
          <w:p w14:paraId="6890DB43" w14:textId="2C573F81" w:rsidR="005A2694" w:rsidRPr="00887086" w:rsidRDefault="00E95D40" w:rsidP="00887086">
            <w:pPr>
              <w:rPr>
                <w:i/>
                <w:sz w:val="17"/>
                <w:szCs w:val="17"/>
              </w:rPr>
            </w:pPr>
            <w:r w:rsidRPr="00887086">
              <w:rPr>
                <w:i/>
                <w:sz w:val="17"/>
                <w:szCs w:val="17"/>
                <w:u w:val="single"/>
              </w:rPr>
              <w:t>1 point</w:t>
            </w:r>
            <w:r w:rsidRPr="00887086">
              <w:rPr>
                <w:i/>
                <w:sz w:val="17"/>
                <w:szCs w:val="17"/>
              </w:rPr>
              <w:t xml:space="preserve">: </w:t>
            </w:r>
            <w:r w:rsidR="005A2694" w:rsidRPr="00887086">
              <w:rPr>
                <w:i/>
                <w:sz w:val="17"/>
                <w:szCs w:val="17"/>
              </w:rPr>
              <w:t>Demo meets only a portion of requirements</w:t>
            </w:r>
            <w:r w:rsidR="00A9209D">
              <w:rPr>
                <w:i/>
                <w:sz w:val="17"/>
                <w:szCs w:val="17"/>
              </w:rPr>
              <w:t>;</w:t>
            </w:r>
            <w:r w:rsidR="005A2694" w:rsidRPr="00887086">
              <w:rPr>
                <w:i/>
                <w:sz w:val="17"/>
                <w:szCs w:val="17"/>
              </w:rPr>
              <w:t xml:space="preserve"> unpolished interface</w:t>
            </w:r>
            <w:r w:rsidR="00A9209D">
              <w:rPr>
                <w:i/>
                <w:sz w:val="17"/>
                <w:szCs w:val="17"/>
              </w:rPr>
              <w:t>;</w:t>
            </w:r>
            <w:r w:rsidR="005A2694" w:rsidRPr="00887086">
              <w:rPr>
                <w:i/>
                <w:sz w:val="17"/>
                <w:szCs w:val="17"/>
              </w:rPr>
              <w:t xml:space="preserve"> </w:t>
            </w:r>
            <w:r w:rsidRPr="00887086">
              <w:rPr>
                <w:i/>
                <w:sz w:val="17"/>
                <w:szCs w:val="17"/>
              </w:rPr>
              <w:t xml:space="preserve">limited </w:t>
            </w:r>
            <w:r w:rsidR="005A2694" w:rsidRPr="00887086">
              <w:rPr>
                <w:i/>
                <w:sz w:val="17"/>
                <w:szCs w:val="17"/>
              </w:rPr>
              <w:t>features</w:t>
            </w:r>
            <w:r w:rsidRPr="00887086">
              <w:rPr>
                <w:i/>
                <w:sz w:val="17"/>
                <w:szCs w:val="17"/>
              </w:rPr>
              <w:t xml:space="preserve">; </w:t>
            </w:r>
            <w:r w:rsidR="00A9209D">
              <w:rPr>
                <w:i/>
                <w:sz w:val="17"/>
                <w:szCs w:val="17"/>
              </w:rPr>
              <w:t xml:space="preserve">not a </w:t>
            </w:r>
            <w:r w:rsidR="005A2694" w:rsidRPr="00887086">
              <w:rPr>
                <w:i/>
                <w:sz w:val="17"/>
                <w:szCs w:val="17"/>
              </w:rPr>
              <w:t>profe</w:t>
            </w:r>
            <w:r w:rsidRPr="00887086">
              <w:rPr>
                <w:i/>
                <w:sz w:val="17"/>
                <w:szCs w:val="17"/>
              </w:rPr>
              <w:t>ssional product</w:t>
            </w:r>
            <w:r w:rsidR="00A9209D">
              <w:rPr>
                <w:i/>
                <w:sz w:val="17"/>
                <w:szCs w:val="17"/>
              </w:rPr>
              <w:t xml:space="preserve"> or effort. </w:t>
            </w:r>
            <w:r w:rsidR="006D57CE">
              <w:rPr>
                <w:i/>
                <w:sz w:val="17"/>
                <w:szCs w:val="17"/>
              </w:rPr>
              <w:t>Raises significant concerns about chances of project success.</w:t>
            </w:r>
          </w:p>
          <w:p w14:paraId="183879A0" w14:textId="5407797C" w:rsidR="005A2694" w:rsidRDefault="005A2694" w:rsidP="006D57CE">
            <w:r w:rsidRPr="006D57CE">
              <w:rPr>
                <w:i/>
                <w:sz w:val="17"/>
                <w:szCs w:val="17"/>
                <w:u w:val="single"/>
              </w:rPr>
              <w:t>0 points</w:t>
            </w:r>
            <w:r w:rsidRPr="00887086">
              <w:rPr>
                <w:i/>
                <w:sz w:val="17"/>
                <w:szCs w:val="17"/>
              </w:rPr>
              <w:t xml:space="preserve">: Demo missing, non-functional, or does not satisfy </w:t>
            </w:r>
            <w:r w:rsidR="00E95D40" w:rsidRPr="00887086">
              <w:rPr>
                <w:i/>
                <w:sz w:val="17"/>
                <w:szCs w:val="17"/>
              </w:rPr>
              <w:t>most cycle</w:t>
            </w:r>
            <w:r w:rsidRPr="00887086">
              <w:rPr>
                <w:i/>
                <w:sz w:val="17"/>
                <w:szCs w:val="17"/>
              </w:rPr>
              <w:t xml:space="preserve"> requirements.</w:t>
            </w:r>
            <w:r w:rsidR="006D57CE">
              <w:rPr>
                <w:i/>
                <w:sz w:val="17"/>
                <w:szCs w:val="17"/>
              </w:rPr>
              <w:t xml:space="preserve"> Success doubtful.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9EB243" w14:textId="52478ECA" w:rsidR="005A2694" w:rsidRPr="001B1FD7" w:rsidRDefault="00E75826" w:rsidP="005A2694">
            <w:pPr>
              <w:jc w:val="center"/>
              <w:rPr>
                <w:sz w:val="40"/>
              </w:rPr>
            </w:pPr>
            <w:r>
              <w:rPr>
                <w:sz w:val="40"/>
              </w:rPr>
              <w:t>4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8298496" w14:textId="77777777" w:rsidR="005A2694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TeamDemo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1" w:name="TeamDemo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noProof/>
                <w:sz w:val="48"/>
                <w:szCs w:val="48"/>
              </w:rPr>
              <w:t>3.0</w:t>
            </w:r>
            <w:r>
              <w:rPr>
                <w:sz w:val="48"/>
                <w:szCs w:val="48"/>
              </w:rPr>
              <w:fldChar w:fldCharType="end"/>
            </w:r>
            <w:bookmarkEnd w:id="1"/>
          </w:p>
        </w:tc>
      </w:tr>
      <w:tr w:rsidR="005A2694" w14:paraId="33AE3E2D" w14:textId="77777777" w:rsidTr="00C27392">
        <w:trPr>
          <w:trHeight w:val="216"/>
        </w:trPr>
        <w:tc>
          <w:tcPr>
            <w:tcW w:w="121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8A32FD" w14:textId="77777777" w:rsidR="005A2694" w:rsidRPr="00D17D4B" w:rsidRDefault="005A2694" w:rsidP="001B1FD7">
            <w:pPr>
              <w:jc w:val="center"/>
              <w:rPr>
                <w:b/>
              </w:rPr>
            </w:pPr>
            <w:r w:rsidRPr="00D17D4B">
              <w:rPr>
                <w:b/>
              </w:rPr>
              <w:t>Written 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D2D88C" w14:textId="5CF69BAD" w:rsidR="00C27392" w:rsidRPr="00F10913" w:rsidRDefault="005A2694" w:rsidP="00E95D40">
            <w:pPr>
              <w:rPr>
                <w:sz w:val="19"/>
                <w:szCs w:val="19"/>
              </w:rPr>
            </w:pPr>
            <w:r w:rsidRPr="00F10913">
              <w:rPr>
                <w:b/>
                <w:sz w:val="19"/>
                <w:szCs w:val="19"/>
              </w:rPr>
              <w:t>Quality, organization, substance, thoroughness. Should include all r</w:t>
            </w:r>
            <w:r w:rsidR="00E95D40" w:rsidRPr="00F10913">
              <w:rPr>
                <w:b/>
                <w:sz w:val="19"/>
                <w:szCs w:val="19"/>
              </w:rPr>
              <w:t>equired documentation for cycle</w:t>
            </w:r>
            <w:r w:rsidR="00E95D40" w:rsidRPr="00F10913">
              <w:rPr>
                <w:sz w:val="19"/>
                <w:szCs w:val="19"/>
              </w:rPr>
              <w:t xml:space="preserve"> (</w:t>
            </w:r>
            <w:r w:rsidR="00F10913">
              <w:rPr>
                <w:sz w:val="19"/>
                <w:szCs w:val="19"/>
              </w:rPr>
              <w:t xml:space="preserve">e.g. </w:t>
            </w:r>
            <w:r w:rsidR="00E95D40" w:rsidRPr="00F10913">
              <w:rPr>
                <w:sz w:val="19"/>
                <w:szCs w:val="19"/>
              </w:rPr>
              <w:t xml:space="preserve">description/metaphor, </w:t>
            </w:r>
            <w:r w:rsidR="00C27392" w:rsidRPr="00F10913">
              <w:rPr>
                <w:sz w:val="19"/>
                <w:szCs w:val="19"/>
              </w:rPr>
              <w:t>requirements/</w:t>
            </w:r>
            <w:r w:rsidR="00E95D40" w:rsidRPr="00F10913">
              <w:rPr>
                <w:sz w:val="19"/>
                <w:szCs w:val="19"/>
              </w:rPr>
              <w:t>user stories/use cases,</w:t>
            </w:r>
            <w:r w:rsidR="00C27392" w:rsidRPr="00F10913">
              <w:rPr>
                <w:sz w:val="19"/>
                <w:szCs w:val="19"/>
              </w:rPr>
              <w:t xml:space="preserve"> data/network/protocol specs or schemas, design </w:t>
            </w:r>
            <w:r w:rsidR="0048487A" w:rsidRPr="00F10913">
              <w:rPr>
                <w:sz w:val="19"/>
                <w:szCs w:val="19"/>
              </w:rPr>
              <w:t>documents</w:t>
            </w:r>
            <w:r w:rsidR="00C27392" w:rsidRPr="00F10913">
              <w:rPr>
                <w:sz w:val="19"/>
                <w:szCs w:val="19"/>
              </w:rPr>
              <w:t>/UML, process documentation, management plan/schedule/assignments, test plans, correspondence/minutes, etc.)</w:t>
            </w:r>
          </w:p>
          <w:p w14:paraId="3ECA3505" w14:textId="36B0A0A6" w:rsidR="00E95D40" w:rsidRPr="00887086" w:rsidRDefault="000C765B" w:rsidP="00E95D40">
            <w:pPr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  <w:u w:val="single"/>
              </w:rPr>
              <w:t>3</w:t>
            </w:r>
            <w:r w:rsidR="00E95D40" w:rsidRPr="00887086">
              <w:rPr>
                <w:i/>
                <w:sz w:val="17"/>
                <w:szCs w:val="17"/>
                <w:u w:val="single"/>
              </w:rPr>
              <w:t xml:space="preserve"> points</w:t>
            </w:r>
            <w:r w:rsidR="00E95D40" w:rsidRPr="00887086">
              <w:rPr>
                <w:i/>
                <w:sz w:val="17"/>
                <w:szCs w:val="17"/>
              </w:rPr>
              <w:t xml:space="preserve">: </w:t>
            </w:r>
            <w:r w:rsidR="00C27392" w:rsidRPr="00887086">
              <w:rPr>
                <w:i/>
                <w:sz w:val="17"/>
                <w:szCs w:val="17"/>
              </w:rPr>
              <w:t>All artifacts included, organized, and professional in nature; shows mastery of software process, documentation, and project management.</w:t>
            </w:r>
          </w:p>
          <w:p w14:paraId="6E60E990" w14:textId="29D53DAD" w:rsidR="00E95D40" w:rsidRPr="00887086" w:rsidRDefault="007D6E22" w:rsidP="00E95D40">
            <w:pPr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  <w:u w:val="single"/>
              </w:rPr>
              <w:t>2</w:t>
            </w:r>
            <w:r w:rsidR="00E95D40" w:rsidRPr="00887086">
              <w:rPr>
                <w:i/>
                <w:sz w:val="17"/>
                <w:szCs w:val="17"/>
                <w:u w:val="single"/>
              </w:rPr>
              <w:t xml:space="preserve"> points</w:t>
            </w:r>
            <w:r w:rsidR="00E95D40" w:rsidRPr="00887086">
              <w:rPr>
                <w:i/>
                <w:sz w:val="17"/>
                <w:szCs w:val="17"/>
              </w:rPr>
              <w:t xml:space="preserve">: </w:t>
            </w:r>
            <w:r w:rsidR="00C27392" w:rsidRPr="00887086">
              <w:rPr>
                <w:i/>
                <w:sz w:val="17"/>
                <w:szCs w:val="17"/>
              </w:rPr>
              <w:t>Most artifacts included, relatively organized and professional; shows understanding of how to employ process; some artifacts could use improvement.</w:t>
            </w:r>
          </w:p>
          <w:p w14:paraId="16ED36F8" w14:textId="1232E29C" w:rsidR="005A2694" w:rsidRPr="00AB4B9F" w:rsidRDefault="007D6E22" w:rsidP="007D6E22">
            <w:r>
              <w:rPr>
                <w:i/>
                <w:sz w:val="17"/>
                <w:szCs w:val="17"/>
                <w:u w:val="single"/>
              </w:rPr>
              <w:t>1</w:t>
            </w:r>
            <w:r w:rsidR="00E95D40" w:rsidRPr="00887086">
              <w:rPr>
                <w:i/>
                <w:sz w:val="17"/>
                <w:szCs w:val="17"/>
                <w:u w:val="single"/>
              </w:rPr>
              <w:t xml:space="preserve"> point</w:t>
            </w:r>
            <w:r w:rsidR="00E95D40" w:rsidRPr="00887086">
              <w:rPr>
                <w:i/>
                <w:sz w:val="17"/>
                <w:szCs w:val="17"/>
              </w:rPr>
              <w:t xml:space="preserve">: </w:t>
            </w:r>
            <w:r w:rsidR="00C27392" w:rsidRPr="00887086">
              <w:rPr>
                <w:i/>
                <w:sz w:val="17"/>
                <w:szCs w:val="17"/>
              </w:rPr>
              <w:t>Many artifacts mission or pro-forma. Shows limited adherence to software process or project management. Not indicative of a professional approach.</w:t>
            </w:r>
            <w:r w:rsidR="00E95D40" w:rsidRPr="00887086">
              <w:rPr>
                <w:i/>
                <w:sz w:val="17"/>
                <w:szCs w:val="17"/>
              </w:rPr>
              <w:br/>
            </w:r>
            <w:r w:rsidR="000C765B">
              <w:rPr>
                <w:i/>
                <w:sz w:val="17"/>
                <w:szCs w:val="17"/>
                <w:u w:val="single"/>
              </w:rPr>
              <w:t>0</w:t>
            </w:r>
            <w:r w:rsidR="00E95D40" w:rsidRPr="00887086">
              <w:rPr>
                <w:i/>
                <w:sz w:val="17"/>
                <w:szCs w:val="17"/>
                <w:u w:val="single"/>
              </w:rPr>
              <w:t xml:space="preserve"> point</w:t>
            </w:r>
            <w:r w:rsidR="000C765B">
              <w:rPr>
                <w:i/>
                <w:sz w:val="17"/>
                <w:szCs w:val="17"/>
                <w:u w:val="single"/>
              </w:rPr>
              <w:t>s</w:t>
            </w:r>
            <w:r w:rsidR="00E95D40" w:rsidRPr="00887086">
              <w:rPr>
                <w:i/>
                <w:sz w:val="17"/>
                <w:szCs w:val="17"/>
              </w:rPr>
              <w:t xml:space="preserve">: </w:t>
            </w:r>
            <w:r w:rsidR="00C27392" w:rsidRPr="00887086">
              <w:rPr>
                <w:i/>
                <w:sz w:val="17"/>
                <w:szCs w:val="17"/>
              </w:rPr>
              <w:t>Most artifacts missing,</w:t>
            </w:r>
            <w:r w:rsidR="000C765B">
              <w:rPr>
                <w:i/>
                <w:sz w:val="17"/>
                <w:szCs w:val="17"/>
              </w:rPr>
              <w:t xml:space="preserve"> incomplete, or only pro-forma; </w:t>
            </w:r>
            <w:r w:rsidR="00C27392" w:rsidRPr="00887086">
              <w:rPr>
                <w:i/>
                <w:sz w:val="17"/>
                <w:szCs w:val="17"/>
              </w:rPr>
              <w:t>l</w:t>
            </w:r>
            <w:r w:rsidR="00C61732" w:rsidRPr="00887086">
              <w:rPr>
                <w:i/>
                <w:sz w:val="17"/>
                <w:szCs w:val="17"/>
              </w:rPr>
              <w:t xml:space="preserve">imited attention to detail; </w:t>
            </w:r>
            <w:r w:rsidR="00C27392" w:rsidRPr="00887086">
              <w:rPr>
                <w:i/>
                <w:sz w:val="17"/>
                <w:szCs w:val="17"/>
              </w:rPr>
              <w:t>very unprofessional</w:t>
            </w:r>
            <w:r w:rsidR="000C765B">
              <w:rPr>
                <w:i/>
                <w:sz w:val="17"/>
                <w:szCs w:val="17"/>
              </w:rPr>
              <w:t>; lack of understanding or c</w:t>
            </w:r>
            <w:r w:rsidR="00C27392" w:rsidRPr="00887086">
              <w:rPr>
                <w:i/>
                <w:sz w:val="17"/>
                <w:szCs w:val="17"/>
              </w:rPr>
              <w:t>omplete disregard of process, management, or discipline</w:t>
            </w:r>
            <w:r w:rsidR="000F34C5">
              <w:rPr>
                <w:i/>
                <w:sz w:val="17"/>
                <w:szCs w:val="17"/>
              </w:rPr>
              <w:t>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629319" w14:textId="4F0CE423" w:rsidR="005A2694" w:rsidRPr="001B1FD7" w:rsidRDefault="00E75826" w:rsidP="005A2694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1B1F91A" w14:textId="1E4298B0" w:rsidR="005A2694" w:rsidRPr="005A2694" w:rsidRDefault="00E60415" w:rsidP="00355519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TeamReport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2" w:name="TeamReport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t>3.0</w:t>
            </w:r>
            <w:r>
              <w:rPr>
                <w:sz w:val="48"/>
                <w:szCs w:val="48"/>
              </w:rPr>
              <w:fldChar w:fldCharType="end"/>
            </w:r>
            <w:bookmarkEnd w:id="2"/>
          </w:p>
        </w:tc>
      </w:tr>
      <w:tr w:rsidR="005A2694" w14:paraId="28F1A3CB" w14:textId="77777777" w:rsidTr="00C27392">
        <w:trPr>
          <w:trHeight w:val="216"/>
        </w:trPr>
        <w:tc>
          <w:tcPr>
            <w:tcW w:w="121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94151F" w14:textId="4AA21541" w:rsidR="005A2694" w:rsidRPr="00D17D4B" w:rsidRDefault="005A2694" w:rsidP="001B1FD7">
            <w:pPr>
              <w:jc w:val="center"/>
              <w:rPr>
                <w:b/>
              </w:rPr>
            </w:pPr>
            <w:r w:rsidRPr="00D17D4B">
              <w:rPr>
                <w:b/>
              </w:rPr>
              <w:t>Team Comments</w:t>
            </w:r>
          </w:p>
        </w:tc>
        <w:tc>
          <w:tcPr>
            <w:tcW w:w="9786" w:type="dxa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1FB18C2" w14:textId="77777777" w:rsidR="005A2694" w:rsidRDefault="005A2694" w:rsidP="001930FC">
            <w:r>
              <w:fldChar w:fldCharType="begin">
                <w:ffData>
                  <w:name w:val="TeamComments"/>
                  <w:enabled/>
                  <w:calcOnExit w:val="0"/>
                  <w:textInput/>
                </w:ffData>
              </w:fldChar>
            </w:r>
            <w:bookmarkStart w:id="3" w:name="TeamComment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</w:tbl>
    <w:p w14:paraId="59256A00" w14:textId="77777777" w:rsidR="00960F76" w:rsidRPr="009B21EC" w:rsidRDefault="00960F76">
      <w:pPr>
        <w:rPr>
          <w:sz w:val="6"/>
          <w:szCs w:val="6"/>
        </w:rPr>
      </w:pPr>
    </w:p>
    <w:tbl>
      <w:tblPr>
        <w:tblStyle w:val="TableGrid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56"/>
        <w:gridCol w:w="1440"/>
        <w:gridCol w:w="1440"/>
        <w:gridCol w:w="1440"/>
        <w:gridCol w:w="1440"/>
      </w:tblGrid>
      <w:tr w:rsidR="00F01CBF" w14:paraId="64A39E3C" w14:textId="77777777" w:rsidTr="00856EBB">
        <w:trPr>
          <w:trHeight w:val="360"/>
        </w:trPr>
        <w:tc>
          <w:tcPr>
            <w:tcW w:w="11016" w:type="dxa"/>
            <w:gridSpan w:val="5"/>
            <w:shd w:val="clear" w:color="auto" w:fill="D9D9D9"/>
            <w:vAlign w:val="center"/>
          </w:tcPr>
          <w:p w14:paraId="7B897D94" w14:textId="0B89064F" w:rsidR="00F01CBF" w:rsidRPr="00F01CBF" w:rsidRDefault="00F01CBF" w:rsidP="00E60415">
            <w:pPr>
              <w:jc w:val="center"/>
              <w:rPr>
                <w:b/>
              </w:rPr>
            </w:pPr>
            <w:r w:rsidRPr="00F01CBF">
              <w:rPr>
                <w:b/>
              </w:rPr>
              <w:t>INDIVIDUAL EVALUATION</w:t>
            </w:r>
          </w:p>
        </w:tc>
      </w:tr>
      <w:tr w:rsidR="005A2694" w14:paraId="5B89ECBD" w14:textId="77777777" w:rsidTr="00856EBB">
        <w:trPr>
          <w:trHeight w:val="360"/>
        </w:trPr>
        <w:tc>
          <w:tcPr>
            <w:tcW w:w="5256" w:type="dxa"/>
            <w:vAlign w:val="center"/>
          </w:tcPr>
          <w:p w14:paraId="0B60783E" w14:textId="72035B33" w:rsidR="005A2694" w:rsidRPr="00E60415" w:rsidRDefault="006B7F28" w:rsidP="00E60415">
            <w:pPr>
              <w:tabs>
                <w:tab w:val="left" w:pos="970"/>
              </w:tabs>
              <w:rPr>
                <w:b/>
              </w:rPr>
            </w:pPr>
            <w:r>
              <w:rPr>
                <w:b/>
              </w:rPr>
              <w:t xml:space="preserve">Member </w:t>
            </w:r>
            <w:r w:rsidR="005A2694" w:rsidRPr="00E60415">
              <w:rPr>
                <w:b/>
              </w:rPr>
              <w:t>Name</w:t>
            </w:r>
          </w:p>
        </w:tc>
        <w:tc>
          <w:tcPr>
            <w:tcW w:w="1440" w:type="dxa"/>
            <w:vAlign w:val="center"/>
          </w:tcPr>
          <w:p w14:paraId="0EF187C4" w14:textId="5386D81F" w:rsidR="005A2694" w:rsidRDefault="005A2694" w:rsidP="00355519">
            <w:pPr>
              <w:jc w:val="center"/>
            </w:pPr>
            <w:r>
              <w:fldChar w:fldCharType="begin">
                <w:ffData>
                  <w:name w:val="MemberName1"/>
                  <w:enabled/>
                  <w:calcOnExit w:val="0"/>
                  <w:textInput/>
                </w:ffData>
              </w:fldChar>
            </w:r>
            <w:bookmarkStart w:id="4" w:name="MemberName1"/>
            <w:r>
              <w:instrText xml:space="preserve"> FORMTEXT </w:instrText>
            </w:r>
            <w:r>
              <w:fldChar w:fldCharType="separate"/>
            </w:r>
            <w:r w:rsidR="00355519">
              <w:rPr>
                <w:noProof/>
              </w:rPr>
              <w:t>John Doe</w:t>
            </w:r>
            <w:r>
              <w:fldChar w:fldCharType="end"/>
            </w:r>
            <w:bookmarkEnd w:id="4"/>
          </w:p>
        </w:tc>
        <w:tc>
          <w:tcPr>
            <w:tcW w:w="1440" w:type="dxa"/>
            <w:vAlign w:val="center"/>
          </w:tcPr>
          <w:p w14:paraId="62F2283E" w14:textId="0B4908FD" w:rsidR="005A2694" w:rsidRDefault="005A2694" w:rsidP="00355519">
            <w:pPr>
              <w:jc w:val="center"/>
            </w:pPr>
            <w:r>
              <w:fldChar w:fldCharType="begin">
                <w:ffData>
                  <w:name w:val="MemberName2"/>
                  <w:enabled/>
                  <w:calcOnExit w:val="0"/>
                  <w:textInput/>
                </w:ffData>
              </w:fldChar>
            </w:r>
            <w:bookmarkStart w:id="5" w:name="MemberName2"/>
            <w:r>
              <w:instrText xml:space="preserve"> FORMTEXT </w:instrText>
            </w:r>
            <w:r>
              <w:fldChar w:fldCharType="separate"/>
            </w:r>
            <w:r w:rsidR="00355519">
              <w:rPr>
                <w:noProof/>
              </w:rPr>
              <w:t>Bob Jones</w:t>
            </w:r>
            <w:r>
              <w:fldChar w:fldCharType="end"/>
            </w:r>
            <w:bookmarkEnd w:id="5"/>
          </w:p>
        </w:tc>
        <w:tc>
          <w:tcPr>
            <w:tcW w:w="1440" w:type="dxa"/>
            <w:vAlign w:val="center"/>
          </w:tcPr>
          <w:p w14:paraId="7EFEBBA5" w14:textId="5A84580B" w:rsidR="005A2694" w:rsidRPr="005A2694" w:rsidRDefault="005A2694" w:rsidP="00355519">
            <w:pPr>
              <w:jc w:val="center"/>
              <w:rPr>
                <w:b/>
              </w:rPr>
            </w:pPr>
            <w:r>
              <w:fldChar w:fldCharType="begin">
                <w:ffData>
                  <w:name w:val="MemberName3"/>
                  <w:enabled/>
                  <w:calcOnExit w:val="0"/>
                  <w:textInput/>
                </w:ffData>
              </w:fldChar>
            </w:r>
            <w:bookmarkStart w:id="6" w:name="MemberName3"/>
            <w:r>
              <w:instrText xml:space="preserve"> FORMTEXT </w:instrText>
            </w:r>
            <w:r>
              <w:fldChar w:fldCharType="separate"/>
            </w:r>
            <w:r w:rsidR="00355519">
              <w:rPr>
                <w:noProof/>
              </w:rPr>
              <w:t>Jane Doe</w:t>
            </w:r>
            <w:r>
              <w:fldChar w:fldCharType="end"/>
            </w:r>
            <w:bookmarkEnd w:id="6"/>
          </w:p>
        </w:tc>
        <w:tc>
          <w:tcPr>
            <w:tcW w:w="1440" w:type="dxa"/>
            <w:vAlign w:val="center"/>
          </w:tcPr>
          <w:p w14:paraId="0D71A314" w14:textId="6CB286C9" w:rsidR="005A2694" w:rsidRDefault="005A2694" w:rsidP="00355519">
            <w:pPr>
              <w:jc w:val="center"/>
            </w:pPr>
            <w:r>
              <w:fldChar w:fldCharType="begin">
                <w:ffData>
                  <w:name w:val="MemberName4"/>
                  <w:enabled/>
                  <w:calcOnExit w:val="0"/>
                  <w:textInput/>
                </w:ffData>
              </w:fldChar>
            </w:r>
            <w:bookmarkStart w:id="7" w:name="MemberName4"/>
            <w:r>
              <w:instrText xml:space="preserve"> FORMTEXT </w:instrText>
            </w:r>
            <w:r>
              <w:fldChar w:fldCharType="separate"/>
            </w:r>
            <w:r w:rsidR="00355519">
              <w:rPr>
                <w:noProof/>
              </w:rPr>
              <w:t>Mary Smith</w:t>
            </w:r>
            <w:r>
              <w:fldChar w:fldCharType="end"/>
            </w:r>
            <w:bookmarkEnd w:id="7"/>
          </w:p>
        </w:tc>
      </w:tr>
      <w:tr w:rsidR="00E60415" w14:paraId="73DD4D08" w14:textId="77777777" w:rsidTr="00714E6D">
        <w:tc>
          <w:tcPr>
            <w:tcW w:w="5256" w:type="dxa"/>
            <w:tcBorders>
              <w:bottom w:val="single" w:sz="4" w:space="0" w:color="000000"/>
            </w:tcBorders>
          </w:tcPr>
          <w:p w14:paraId="554BEA85" w14:textId="5F17F038" w:rsidR="00E60415" w:rsidRPr="007362C8" w:rsidRDefault="00E60415">
            <w:pPr>
              <w:rPr>
                <w:i/>
                <w:sz w:val="18"/>
                <w:szCs w:val="18"/>
              </w:rPr>
            </w:pPr>
            <w:r w:rsidRPr="007362C8">
              <w:rPr>
                <w:b/>
                <w:u w:val="single"/>
              </w:rPr>
              <w:t>Presentation</w:t>
            </w:r>
            <w:r w:rsidR="00367BDB">
              <w:rPr>
                <w:b/>
                <w:u w:val="single"/>
              </w:rPr>
              <w:t xml:space="preserve"> &amp; Class Participation</w:t>
            </w:r>
            <w:r w:rsidR="00E95D40">
              <w:rPr>
                <w:b/>
              </w:rPr>
              <w:br/>
            </w:r>
            <w:r w:rsidR="00E95D40" w:rsidRPr="007362C8">
              <w:t>Individual participation, contribution, and effe</w:t>
            </w:r>
            <w:r w:rsidR="00367BDB">
              <w:t xml:space="preserve">ctiveness in cycle presentation. </w:t>
            </w:r>
            <w:r w:rsidR="00367BDB" w:rsidRPr="007362C8">
              <w:t>Attendance at all classes and team meetings.</w:t>
            </w:r>
            <w:r w:rsidRPr="007362C8">
              <w:rPr>
                <w:b/>
              </w:rPr>
              <w:br/>
            </w:r>
            <w:r w:rsidRPr="007362C8">
              <w:rPr>
                <w:i/>
                <w:sz w:val="18"/>
                <w:szCs w:val="18"/>
              </w:rPr>
              <w:t xml:space="preserve">  2: Satisfactory</w:t>
            </w:r>
          </w:p>
          <w:p w14:paraId="5C70E4AE" w14:textId="77777777" w:rsidR="00E60415" w:rsidRPr="007362C8" w:rsidRDefault="00E60415">
            <w:pPr>
              <w:rPr>
                <w:i/>
                <w:sz w:val="18"/>
                <w:szCs w:val="18"/>
              </w:rPr>
            </w:pPr>
            <w:r w:rsidRPr="007362C8">
              <w:rPr>
                <w:i/>
                <w:sz w:val="18"/>
                <w:szCs w:val="18"/>
              </w:rPr>
              <w:t xml:space="preserve">  1: Needs Improvement</w:t>
            </w:r>
          </w:p>
          <w:p w14:paraId="7201C46B" w14:textId="77777777" w:rsidR="00E60415" w:rsidRDefault="00E60415">
            <w:r w:rsidRPr="007362C8">
              <w:rPr>
                <w:i/>
                <w:sz w:val="18"/>
                <w:szCs w:val="18"/>
              </w:rPr>
              <w:t xml:space="preserve">  0: Unsatisfactory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14:paraId="48D93B93" w14:textId="77777777" w:rsidR="00E60415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MemberPresentation1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8" w:name="MemberPresentation1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bookmarkStart w:id="9" w:name="_GoBack"/>
            <w:r>
              <w:rPr>
                <w:noProof/>
                <w:sz w:val="48"/>
                <w:szCs w:val="48"/>
              </w:rPr>
              <w:t>2.0</w:t>
            </w:r>
            <w:bookmarkEnd w:id="9"/>
            <w:r>
              <w:rPr>
                <w:sz w:val="48"/>
                <w:szCs w:val="48"/>
              </w:rPr>
              <w:fldChar w:fldCharType="end"/>
            </w:r>
            <w:bookmarkEnd w:id="8"/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14:paraId="50CF563C" w14:textId="77777777" w:rsidR="00E60415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MemberPresentation2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10" w:name="MemberPresentation2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noProof/>
                <w:sz w:val="48"/>
                <w:szCs w:val="48"/>
              </w:rPr>
              <w:t>1.5</w:t>
            </w:r>
            <w:r>
              <w:rPr>
                <w:sz w:val="48"/>
                <w:szCs w:val="48"/>
              </w:rPr>
              <w:fldChar w:fldCharType="end"/>
            </w:r>
            <w:bookmarkEnd w:id="10"/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14:paraId="3D2C21DA" w14:textId="77777777" w:rsidR="00E60415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MemberPresentation3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11" w:name="MemberPresentation3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noProof/>
                <w:sz w:val="48"/>
                <w:szCs w:val="48"/>
              </w:rPr>
              <w:t>1.0</w:t>
            </w:r>
            <w:r>
              <w:rPr>
                <w:sz w:val="48"/>
                <w:szCs w:val="48"/>
              </w:rPr>
              <w:fldChar w:fldCharType="end"/>
            </w:r>
            <w:bookmarkEnd w:id="11"/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14:paraId="611B6ACE" w14:textId="77777777" w:rsidR="00E60415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MemberPresentation4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12" w:name="MemberPresentation4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>
              <w:rPr>
                <w:noProof/>
                <w:sz w:val="48"/>
                <w:szCs w:val="48"/>
              </w:rPr>
              <w:t>0.5</w:t>
            </w:r>
            <w:r>
              <w:rPr>
                <w:sz w:val="48"/>
                <w:szCs w:val="48"/>
              </w:rPr>
              <w:fldChar w:fldCharType="end"/>
            </w:r>
            <w:bookmarkEnd w:id="12"/>
          </w:p>
        </w:tc>
      </w:tr>
      <w:tr w:rsidR="00E60415" w14:paraId="1AD04FDA" w14:textId="77777777" w:rsidTr="003C0F65">
        <w:tc>
          <w:tcPr>
            <w:tcW w:w="5256" w:type="dxa"/>
            <w:tcBorders>
              <w:top w:val="single" w:sz="4" w:space="0" w:color="000000"/>
              <w:bottom w:val="single" w:sz="18" w:space="0" w:color="000000"/>
            </w:tcBorders>
          </w:tcPr>
          <w:p w14:paraId="0BE110D7" w14:textId="7DD52E0E" w:rsidR="00E60415" w:rsidRPr="007362C8" w:rsidRDefault="00E60415" w:rsidP="005A2694">
            <w:pPr>
              <w:rPr>
                <w:i/>
                <w:sz w:val="18"/>
                <w:szCs w:val="18"/>
              </w:rPr>
            </w:pPr>
            <w:r w:rsidRPr="007362C8">
              <w:rPr>
                <w:b/>
                <w:u w:val="single"/>
              </w:rPr>
              <w:t>Peer Review / Participation</w:t>
            </w:r>
            <w:r w:rsidR="00E95D40" w:rsidRPr="007362C8">
              <w:rPr>
                <w:b/>
                <w:u w:val="single"/>
              </w:rPr>
              <w:br/>
            </w:r>
            <w:r w:rsidR="00E95D40" w:rsidRPr="007362C8">
              <w:t>Peer evaluation submitted on time</w:t>
            </w:r>
            <w:r w:rsidR="00367BDB">
              <w:t>;</w:t>
            </w:r>
            <w:r w:rsidR="00E95D40" w:rsidRPr="007362C8">
              <w:t xml:space="preserve"> contains </w:t>
            </w:r>
            <w:r w:rsidR="00367BDB">
              <w:t>useful feedback &amp; constructive criticism</w:t>
            </w:r>
            <w:proofErr w:type="gramStart"/>
            <w:r w:rsidR="00367BDB">
              <w:t>;</w:t>
            </w:r>
            <w:proofErr w:type="gramEnd"/>
            <w:r w:rsidR="00367BDB">
              <w:t xml:space="preserve"> </w:t>
            </w:r>
            <w:r w:rsidR="00E95D40" w:rsidRPr="007362C8">
              <w:t>not just pro forma.</w:t>
            </w:r>
            <w:r w:rsidR="00367BDB">
              <w:br/>
              <w:t xml:space="preserve">  </w:t>
            </w:r>
            <w:r w:rsidRPr="007362C8">
              <w:rPr>
                <w:i/>
                <w:sz w:val="18"/>
                <w:szCs w:val="18"/>
              </w:rPr>
              <w:t>2: Satisfactory</w:t>
            </w:r>
          </w:p>
          <w:p w14:paraId="544FAEFE" w14:textId="77777777" w:rsidR="00E60415" w:rsidRPr="007362C8" w:rsidRDefault="00E60415" w:rsidP="005A2694">
            <w:pPr>
              <w:rPr>
                <w:i/>
                <w:sz w:val="18"/>
                <w:szCs w:val="18"/>
              </w:rPr>
            </w:pPr>
            <w:r w:rsidRPr="007362C8">
              <w:rPr>
                <w:i/>
                <w:sz w:val="18"/>
                <w:szCs w:val="18"/>
              </w:rPr>
              <w:t xml:space="preserve">  1: Needs Improvement</w:t>
            </w:r>
          </w:p>
          <w:p w14:paraId="0FF92A88" w14:textId="77777777" w:rsidR="00E60415" w:rsidRDefault="00E60415" w:rsidP="005A2694">
            <w:r w:rsidRPr="007362C8">
              <w:rPr>
                <w:i/>
                <w:sz w:val="18"/>
                <w:szCs w:val="18"/>
              </w:rPr>
              <w:t xml:space="preserve">  0: Unsatisfactory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64E1583B" w14:textId="77777777" w:rsidR="00E60415" w:rsidRPr="005A2694" w:rsidRDefault="00E60415" w:rsidP="00823864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MemberParticipation1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13" w:name="MemberParticipation1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 w:rsidR="00823864">
              <w:rPr>
                <w:noProof/>
                <w:sz w:val="48"/>
                <w:szCs w:val="48"/>
              </w:rPr>
              <w:t>2.0</w:t>
            </w:r>
            <w:r>
              <w:rPr>
                <w:sz w:val="48"/>
                <w:szCs w:val="48"/>
              </w:rPr>
              <w:fldChar w:fldCharType="end"/>
            </w:r>
            <w:bookmarkEnd w:id="13"/>
          </w:p>
        </w:tc>
        <w:tc>
          <w:tcPr>
            <w:tcW w:w="1440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3402AB72" w14:textId="77777777" w:rsidR="00E60415" w:rsidRPr="005A2694" w:rsidRDefault="00E60415" w:rsidP="00823864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MemberParticipation2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14" w:name="MemberParticipation2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 w:rsidR="00823864">
              <w:rPr>
                <w:noProof/>
                <w:sz w:val="48"/>
                <w:szCs w:val="48"/>
              </w:rPr>
              <w:t>1.0</w:t>
            </w:r>
            <w:r>
              <w:rPr>
                <w:sz w:val="48"/>
                <w:szCs w:val="48"/>
              </w:rPr>
              <w:fldChar w:fldCharType="end"/>
            </w:r>
            <w:bookmarkEnd w:id="14"/>
          </w:p>
        </w:tc>
        <w:tc>
          <w:tcPr>
            <w:tcW w:w="1440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65781059" w14:textId="7333E76B" w:rsidR="00E60415" w:rsidRPr="005A2694" w:rsidRDefault="00E60415" w:rsidP="00355519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MemberParticipation3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15" w:name="MemberParticipation3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t>2.0</w:t>
            </w:r>
            <w:r>
              <w:rPr>
                <w:sz w:val="48"/>
                <w:szCs w:val="48"/>
              </w:rPr>
              <w:fldChar w:fldCharType="end"/>
            </w:r>
            <w:bookmarkEnd w:id="15"/>
          </w:p>
        </w:tc>
        <w:tc>
          <w:tcPr>
            <w:tcW w:w="1440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14:paraId="4A1821AA" w14:textId="3C5D6AC0" w:rsidR="00E60415" w:rsidRPr="005A2694" w:rsidRDefault="00E60415" w:rsidP="00355519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MemberParticipation4"/>
                  <w:enabled/>
                  <w:calcOnExit/>
                  <w:textInput>
                    <w:type w:val="number"/>
                    <w:default w:val="0.0"/>
                    <w:maxLength w:val="3"/>
                    <w:format w:val="0.0"/>
                  </w:textInput>
                </w:ffData>
              </w:fldChar>
            </w:r>
            <w:bookmarkStart w:id="16" w:name="MemberParticipation4"/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t>1.5</w:t>
            </w:r>
            <w:r>
              <w:rPr>
                <w:sz w:val="48"/>
                <w:szCs w:val="48"/>
              </w:rPr>
              <w:fldChar w:fldCharType="end"/>
            </w:r>
            <w:bookmarkEnd w:id="16"/>
          </w:p>
        </w:tc>
      </w:tr>
      <w:tr w:rsidR="00E60415" w14:paraId="64E1896C" w14:textId="77777777" w:rsidTr="003C0F65">
        <w:tc>
          <w:tcPr>
            <w:tcW w:w="525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4494108C" w14:textId="263004D1" w:rsidR="00E60415" w:rsidRPr="00E60415" w:rsidRDefault="00E60415" w:rsidP="007362C8">
            <w:pPr>
              <w:rPr>
                <w:b/>
              </w:rPr>
            </w:pPr>
            <w:r w:rsidRPr="007362C8">
              <w:rPr>
                <w:b/>
                <w:u w:val="single"/>
              </w:rPr>
              <w:t>Individual Grade</w:t>
            </w:r>
            <w:r w:rsidR="00E95D40">
              <w:br/>
            </w:r>
            <w:r w:rsidR="00E95D40" w:rsidRPr="007362C8">
              <w:rPr>
                <w:i/>
              </w:rPr>
              <w:t>15 points max</w:t>
            </w:r>
          </w:p>
        </w:tc>
        <w:tc>
          <w:tcPr>
            <w:tcW w:w="1440" w:type="dxa"/>
            <w:tcBorders>
              <w:top w:val="single" w:sz="18" w:space="0" w:color="000000"/>
            </w:tcBorders>
            <w:vAlign w:val="center"/>
          </w:tcPr>
          <w:p w14:paraId="7F4BA718" w14:textId="77777777" w:rsidR="00E60415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"/>
                  <w:enabled w:val="0"/>
                  <w:calcOnExit w:val="0"/>
                  <w:textInput>
                    <w:type w:val="calculated"/>
                    <w:default w:val="=TeamPresentation+TeamDemo+TeamReport+MemberPresentation1+MemberParticipation1"/>
                    <w:maxLength w:val="4"/>
                    <w:format w:val="0.0"/>
                  </w:textInput>
                </w:ffData>
              </w:fldChar>
            </w:r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 xml:space="preserve"> =TeamPresentation+TeamDemo+TeamReport+MemberPresentation1+MemberParticipation1 </w:instrText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instrText>14</w:instrText>
            </w:r>
            <w:r>
              <w:rPr>
                <w:sz w:val="48"/>
                <w:szCs w:val="48"/>
              </w:rPr>
              <w:fldChar w:fldCharType="end"/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t>14.0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40" w:type="dxa"/>
            <w:tcBorders>
              <w:top w:val="single" w:sz="18" w:space="0" w:color="000000"/>
            </w:tcBorders>
            <w:vAlign w:val="center"/>
          </w:tcPr>
          <w:p w14:paraId="14563490" w14:textId="77777777" w:rsidR="00E60415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"/>
                  <w:enabled w:val="0"/>
                  <w:calcOnExit w:val="0"/>
                  <w:textInput>
                    <w:type w:val="calculated"/>
                    <w:default w:val="=TeamPresentation+TeamDemo+TeamReport+MemberPresentation2+MemberParticipation2"/>
                    <w:maxLength w:val="4"/>
                    <w:format w:val="0.0"/>
                  </w:textInput>
                </w:ffData>
              </w:fldChar>
            </w:r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 xml:space="preserve"> =TeamPresentation+TeamDemo+TeamReport+MemberPresentation2+MemberParticipation2 </w:instrText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instrText>12.5</w:instrText>
            </w:r>
            <w:r>
              <w:rPr>
                <w:sz w:val="48"/>
                <w:szCs w:val="48"/>
              </w:rPr>
              <w:fldChar w:fldCharType="end"/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t>12.5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40" w:type="dxa"/>
            <w:tcBorders>
              <w:top w:val="single" w:sz="18" w:space="0" w:color="000000"/>
            </w:tcBorders>
            <w:vAlign w:val="center"/>
          </w:tcPr>
          <w:p w14:paraId="4A2B4111" w14:textId="77777777" w:rsidR="00E60415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"/>
                  <w:enabled w:val="0"/>
                  <w:calcOnExit w:val="0"/>
                  <w:textInput>
                    <w:type w:val="calculated"/>
                    <w:default w:val="=TeamPresentation+TeamDemo+TeamReport+MemberPresentation3+MemberParticipation3"/>
                    <w:maxLength w:val="4"/>
                    <w:format w:val="0.0"/>
                  </w:textInput>
                </w:ffData>
              </w:fldChar>
            </w:r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 xml:space="preserve"> =TeamPresentation+TeamDemo+TeamReport+MemberPresentation3+MemberParticipation3 </w:instrText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instrText>13</w:instrText>
            </w:r>
            <w:r>
              <w:rPr>
                <w:sz w:val="48"/>
                <w:szCs w:val="48"/>
              </w:rPr>
              <w:fldChar w:fldCharType="end"/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t>13.0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40" w:type="dxa"/>
            <w:tcBorders>
              <w:top w:val="single" w:sz="18" w:space="0" w:color="000000"/>
            </w:tcBorders>
            <w:vAlign w:val="center"/>
          </w:tcPr>
          <w:p w14:paraId="786C1153" w14:textId="77777777" w:rsidR="00E60415" w:rsidRPr="005A2694" w:rsidRDefault="00E60415" w:rsidP="00E60415">
            <w:pPr>
              <w:tabs>
                <w:tab w:val="left" w:pos="747"/>
                <w:tab w:val="center" w:pos="945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fldChar w:fldCharType="begin">
                <w:ffData>
                  <w:name w:val=""/>
                  <w:enabled w:val="0"/>
                  <w:calcOnExit w:val="0"/>
                  <w:textInput>
                    <w:type w:val="calculated"/>
                    <w:default w:val="=TeamPresentation+TeamDemo+TeamReport+MemberPresentation4+MemberParticipation4"/>
                    <w:maxLength w:val="4"/>
                    <w:format w:val="0.0"/>
                  </w:textInput>
                </w:ffData>
              </w:fldChar>
            </w:r>
            <w:r>
              <w:rPr>
                <w:sz w:val="48"/>
                <w:szCs w:val="48"/>
              </w:rPr>
              <w:instrText xml:space="preserve"> FORMTEXT </w:instrText>
            </w:r>
            <w:r>
              <w:rPr>
                <w:sz w:val="48"/>
                <w:szCs w:val="48"/>
              </w:rPr>
              <w:fldChar w:fldCharType="begin"/>
            </w:r>
            <w:r>
              <w:rPr>
                <w:sz w:val="48"/>
                <w:szCs w:val="48"/>
              </w:rPr>
              <w:instrText xml:space="preserve"> =TeamPresentation+TeamDemo+TeamReport+MemberPresentation4+MemberParticipation4 </w:instrText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instrText>12</w:instrText>
            </w:r>
            <w:r>
              <w:rPr>
                <w:sz w:val="48"/>
                <w:szCs w:val="48"/>
              </w:rPr>
              <w:fldChar w:fldCharType="end"/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  <w:fldChar w:fldCharType="separate"/>
            </w:r>
            <w:r w:rsidR="00355519">
              <w:rPr>
                <w:noProof/>
                <w:sz w:val="48"/>
                <w:szCs w:val="48"/>
              </w:rPr>
              <w:t>12.0</w:t>
            </w:r>
            <w:r>
              <w:rPr>
                <w:sz w:val="48"/>
                <w:szCs w:val="48"/>
              </w:rPr>
              <w:fldChar w:fldCharType="end"/>
            </w:r>
          </w:p>
        </w:tc>
      </w:tr>
    </w:tbl>
    <w:p w14:paraId="3B61E035" w14:textId="77777777" w:rsidR="001930FC" w:rsidRPr="00FA3E46" w:rsidRDefault="001930FC" w:rsidP="00FA3E46">
      <w:pPr>
        <w:rPr>
          <w:sz w:val="6"/>
          <w:szCs w:val="6"/>
        </w:rPr>
      </w:pPr>
    </w:p>
    <w:sectPr w:rsidR="001930FC" w:rsidRPr="00FA3E46" w:rsidSect="001930FC">
      <w:pgSz w:w="12240" w:h="15840"/>
      <w:pgMar w:top="720" w:right="720" w:bottom="96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1966"/>
    <w:multiLevelType w:val="hybridMultilevel"/>
    <w:tmpl w:val="882A1DC0"/>
    <w:lvl w:ilvl="0" w:tplc="94505E46">
      <w:start w:val="1"/>
      <w:numFmt w:val="bullet"/>
      <w:pStyle w:val="ListParagraph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attachedTemplate r:id="rId1"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B5"/>
    <w:rsid w:val="0004504D"/>
    <w:rsid w:val="000C765B"/>
    <w:rsid w:val="000F34C5"/>
    <w:rsid w:val="00174B20"/>
    <w:rsid w:val="001930FC"/>
    <w:rsid w:val="001B1FD7"/>
    <w:rsid w:val="001F0718"/>
    <w:rsid w:val="00355519"/>
    <w:rsid w:val="00367BDB"/>
    <w:rsid w:val="00381044"/>
    <w:rsid w:val="00396BEA"/>
    <w:rsid w:val="003C0F65"/>
    <w:rsid w:val="004100B6"/>
    <w:rsid w:val="00433932"/>
    <w:rsid w:val="00456B6F"/>
    <w:rsid w:val="00474574"/>
    <w:rsid w:val="0048487A"/>
    <w:rsid w:val="004A50E4"/>
    <w:rsid w:val="004C597F"/>
    <w:rsid w:val="005615B5"/>
    <w:rsid w:val="00585CD4"/>
    <w:rsid w:val="005A2694"/>
    <w:rsid w:val="0066641D"/>
    <w:rsid w:val="006B7F28"/>
    <w:rsid w:val="006D3D03"/>
    <w:rsid w:val="006D57CE"/>
    <w:rsid w:val="00714E6D"/>
    <w:rsid w:val="007362C8"/>
    <w:rsid w:val="007D6E22"/>
    <w:rsid w:val="00823864"/>
    <w:rsid w:val="00843F23"/>
    <w:rsid w:val="00856EBB"/>
    <w:rsid w:val="00887086"/>
    <w:rsid w:val="008B19C6"/>
    <w:rsid w:val="008C7ED8"/>
    <w:rsid w:val="00926AFD"/>
    <w:rsid w:val="00960F76"/>
    <w:rsid w:val="009B21EC"/>
    <w:rsid w:val="009E3FFB"/>
    <w:rsid w:val="00A9209D"/>
    <w:rsid w:val="00AB4B9F"/>
    <w:rsid w:val="00C11CE8"/>
    <w:rsid w:val="00C160C0"/>
    <w:rsid w:val="00C27392"/>
    <w:rsid w:val="00C61732"/>
    <w:rsid w:val="00D124CD"/>
    <w:rsid w:val="00D17D4B"/>
    <w:rsid w:val="00D667BD"/>
    <w:rsid w:val="00DB3C9E"/>
    <w:rsid w:val="00E60415"/>
    <w:rsid w:val="00E65133"/>
    <w:rsid w:val="00E75826"/>
    <w:rsid w:val="00E95D40"/>
    <w:rsid w:val="00F01CBF"/>
    <w:rsid w:val="00F10913"/>
    <w:rsid w:val="00FA3E46"/>
    <w:rsid w:val="00FD73BA"/>
    <w:rsid w:val="00FF5F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07A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F5318"/>
    <w:rPr>
      <w:rFonts w:ascii="Times New Roman" w:eastAsia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6F5318"/>
    <w:pPr>
      <w:keepNext/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6F5318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318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5318"/>
    <w:rPr>
      <w:rFonts w:ascii="Arial" w:eastAsia="Times New Roman" w:hAnsi="Arial" w:cs="Arial"/>
      <w:b/>
      <w:bCs/>
      <w:kern w:val="32"/>
      <w:szCs w:val="32"/>
    </w:rPr>
  </w:style>
  <w:style w:type="character" w:customStyle="1" w:styleId="Heading2Char">
    <w:name w:val="Heading 2 Char"/>
    <w:link w:val="Heading2"/>
    <w:rsid w:val="006F5318"/>
    <w:rPr>
      <w:rFonts w:ascii="Arial" w:eastAsia="Times New Roman" w:hAnsi="Arial" w:cs="Arial"/>
      <w:b/>
      <w:bCs/>
      <w:i/>
      <w:iCs/>
      <w:sz w:val="20"/>
      <w:szCs w:val="28"/>
    </w:rPr>
  </w:style>
  <w:style w:type="character" w:customStyle="1" w:styleId="Heading3Char">
    <w:name w:val="Heading 3 Char"/>
    <w:link w:val="Heading3"/>
    <w:uiPriority w:val="9"/>
    <w:rsid w:val="006F5318"/>
    <w:rPr>
      <w:rFonts w:ascii="Calibri" w:eastAsia="Times New Roman" w:hAnsi="Calibri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6F53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318"/>
    <w:pPr>
      <w:numPr>
        <w:numId w:val="1"/>
      </w:numPr>
      <w:contextualSpacing/>
    </w:pPr>
  </w:style>
  <w:style w:type="paragraph" w:customStyle="1" w:styleId="NormalUnderline3ptabove">
    <w:name w:val="Normal Underline 3pt above"/>
    <w:basedOn w:val="Normal"/>
    <w:qFormat/>
    <w:rsid w:val="00960F76"/>
    <w:pPr>
      <w:spacing w:before="60" w:after="40"/>
    </w:pPr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F5318"/>
    <w:rPr>
      <w:rFonts w:ascii="Times New Roman" w:eastAsia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6F5318"/>
    <w:pPr>
      <w:keepNext/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6F5318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318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F5318"/>
    <w:rPr>
      <w:rFonts w:ascii="Arial" w:eastAsia="Times New Roman" w:hAnsi="Arial" w:cs="Arial"/>
      <w:b/>
      <w:bCs/>
      <w:kern w:val="32"/>
      <w:szCs w:val="32"/>
    </w:rPr>
  </w:style>
  <w:style w:type="character" w:customStyle="1" w:styleId="Heading2Char">
    <w:name w:val="Heading 2 Char"/>
    <w:link w:val="Heading2"/>
    <w:rsid w:val="006F5318"/>
    <w:rPr>
      <w:rFonts w:ascii="Arial" w:eastAsia="Times New Roman" w:hAnsi="Arial" w:cs="Arial"/>
      <w:b/>
      <w:bCs/>
      <w:i/>
      <w:iCs/>
      <w:sz w:val="20"/>
      <w:szCs w:val="28"/>
    </w:rPr>
  </w:style>
  <w:style w:type="character" w:customStyle="1" w:styleId="Heading3Char">
    <w:name w:val="Heading 3 Char"/>
    <w:link w:val="Heading3"/>
    <w:uiPriority w:val="9"/>
    <w:rsid w:val="006F5318"/>
    <w:rPr>
      <w:rFonts w:ascii="Calibri" w:eastAsia="Times New Roman" w:hAnsi="Calibri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6F53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318"/>
    <w:pPr>
      <w:numPr>
        <w:numId w:val="1"/>
      </w:numPr>
      <w:contextualSpacing/>
    </w:pPr>
  </w:style>
  <w:style w:type="paragraph" w:customStyle="1" w:styleId="NormalUnderline3ptabove">
    <w:name w:val="Normal Underline 3pt above"/>
    <w:basedOn w:val="Normal"/>
    <w:qFormat/>
    <w:rsid w:val="00960F76"/>
    <w:pPr>
      <w:spacing w:before="60" w:after="40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lart:Auburn:Teaching:2011Sp%20COMP%204710%20Senior%20Design:Grade%20Sheets%20-%20Arch%20Spike:Grade%20Sheet%20-%20Arch%20Spike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Grade Sheet - Arch Spike Template 2.dotx</Template>
  <TotalTime>83</TotalTime>
  <Pages>1</Pages>
  <Words>633</Words>
  <Characters>3614</Characters>
  <Application>Microsoft Macintosh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Lartigue</dc:creator>
  <cp:keywords/>
  <cp:lastModifiedBy>Jonathan Lartigue</cp:lastModifiedBy>
  <cp:revision>29</cp:revision>
  <dcterms:created xsi:type="dcterms:W3CDTF">2011-09-09T14:16:00Z</dcterms:created>
  <dcterms:modified xsi:type="dcterms:W3CDTF">2011-09-09T15:52:00Z</dcterms:modified>
</cp:coreProperties>
</file>