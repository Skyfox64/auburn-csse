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B5D" w:rsidRDefault="006B5B5D">
      <w:r>
        <w:t>Report Entity Interface Contract</w:t>
      </w:r>
    </w:p>
    <w:p w:rsidR="00F46D4B" w:rsidRDefault="006B5B5D">
      <w:r>
        <w:tab/>
        <w:t xml:space="preserve">Invariants: </w:t>
      </w:r>
      <w:proofErr w:type="spellStart"/>
      <w:r>
        <w:t>ReportID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Late, Lost</w:t>
      </w:r>
    </w:p>
    <w:p w:rsidR="006B5B5D" w:rsidRDefault="006B5B5D">
      <w:r>
        <w:t xml:space="preserve">Precondition: </w:t>
      </w:r>
      <w:r w:rsidR="006254A0">
        <w:t xml:space="preserve">Report Created, </w:t>
      </w:r>
      <w:r>
        <w:t xml:space="preserve">Active = 1, </w:t>
      </w:r>
      <w:proofErr w:type="spellStart"/>
      <w:r>
        <w:t>PickedUp</w:t>
      </w:r>
      <w:proofErr w:type="spellEnd"/>
      <w:r>
        <w:t xml:space="preserve"> = 0</w:t>
      </w:r>
    </w:p>
    <w:p w:rsidR="006B5B5D" w:rsidRDefault="006B5B5D">
      <w:r>
        <w:t xml:space="preserve">User picks up book -&gt; </w:t>
      </w:r>
      <w:proofErr w:type="spellStart"/>
      <w:r>
        <w:t>pickedUp</w:t>
      </w:r>
      <w:proofErr w:type="spellEnd"/>
      <w:r>
        <w:t xml:space="preserve"> = 1 </w:t>
      </w:r>
    </w:p>
    <w:p w:rsidR="006B5B5D" w:rsidRDefault="006B5B5D">
      <w:r>
        <w:t>User Returns book -&gt; Active = 0</w:t>
      </w:r>
    </w:p>
    <w:p w:rsidR="006B5B5D" w:rsidRDefault="006B5B5D">
      <w:proofErr w:type="spellStart"/>
      <w:r>
        <w:t>PostCondition</w:t>
      </w:r>
      <w:proofErr w:type="spellEnd"/>
      <w:r>
        <w:t xml:space="preserve"> – Active = 0</w:t>
      </w:r>
    </w:p>
    <w:p w:rsidR="006B5B5D" w:rsidRDefault="006B5B5D"/>
    <w:p w:rsidR="006B5B5D" w:rsidRDefault="006B5B5D">
      <w:r>
        <w:t xml:space="preserve">Precondition: </w:t>
      </w:r>
      <w:r w:rsidR="006254A0">
        <w:t xml:space="preserve">Report Created, </w:t>
      </w:r>
      <w:r>
        <w:t xml:space="preserve">Active = 1, </w:t>
      </w:r>
      <w:proofErr w:type="spellStart"/>
      <w:r>
        <w:t>PickedUp</w:t>
      </w:r>
      <w:proofErr w:type="spellEnd"/>
      <w:r>
        <w:t xml:space="preserve"> = 0</w:t>
      </w:r>
    </w:p>
    <w:p w:rsidR="006B5B5D" w:rsidRDefault="006B5B5D">
      <w:r>
        <w:t xml:space="preserve">User cancels report -&gt; Active = 0, </w:t>
      </w:r>
      <w:proofErr w:type="spellStart"/>
      <w:r>
        <w:t>PickedUp</w:t>
      </w:r>
      <w:proofErr w:type="spellEnd"/>
      <w:r>
        <w:t xml:space="preserve"> = 0</w:t>
      </w:r>
    </w:p>
    <w:p w:rsidR="006B5B5D" w:rsidRDefault="006B5B5D">
      <w:proofErr w:type="spellStart"/>
      <w:r>
        <w:t>PostCondition</w:t>
      </w:r>
      <w:proofErr w:type="spellEnd"/>
      <w:r>
        <w:t xml:space="preserve"> – Active </w:t>
      </w:r>
      <w:r w:rsidR="004D3F8B">
        <w:t>= 0</w:t>
      </w:r>
    </w:p>
    <w:p w:rsidR="006B5B5D" w:rsidRDefault="006B5B5D"/>
    <w:p w:rsidR="006B5B5D" w:rsidRDefault="006B5B5D">
      <w:r>
        <w:t>Account Entity Interface Contract</w:t>
      </w:r>
    </w:p>
    <w:p w:rsidR="006B5B5D" w:rsidRDefault="006B5B5D">
      <w:r>
        <w:tab/>
        <w:t xml:space="preserve">Invariants: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CreationDate</w:t>
      </w:r>
      <w:proofErr w:type="spellEnd"/>
      <w:r>
        <w:t xml:space="preserve">, Password </w:t>
      </w:r>
    </w:p>
    <w:p w:rsidR="006B5B5D" w:rsidRDefault="006B5B5D">
      <w:r>
        <w:t xml:space="preserve">Precondition: </w:t>
      </w:r>
      <w:r w:rsidR="006254A0">
        <w:t xml:space="preserve">Account created, </w:t>
      </w:r>
      <w:r>
        <w:t>Status = 0, Fines = 0</w:t>
      </w:r>
    </w:p>
    <w:p w:rsidR="006B5B5D" w:rsidRDefault="004D3F8B">
      <w:r>
        <w:t>Fines added -&gt; Fines = $X, Status = 1</w:t>
      </w:r>
    </w:p>
    <w:p w:rsidR="004D3F8B" w:rsidRDefault="004D3F8B">
      <w:r>
        <w:t>Fines paid -&gt; Fines = 0, Status = 0</w:t>
      </w:r>
    </w:p>
    <w:p w:rsidR="004D3F8B" w:rsidRDefault="004D3F8B">
      <w:proofErr w:type="spellStart"/>
      <w:r>
        <w:t>PostCondition</w:t>
      </w:r>
      <w:proofErr w:type="spellEnd"/>
      <w:r>
        <w:t xml:space="preserve"> – Status = 0, Fines = 0</w:t>
      </w:r>
    </w:p>
    <w:p w:rsidR="004D3F8B" w:rsidRDefault="004D3F8B"/>
    <w:p w:rsidR="004D3F8B" w:rsidRDefault="004D3F8B">
      <w:r>
        <w:t>Precondition:</w:t>
      </w:r>
      <w:r w:rsidR="006254A0">
        <w:t xml:space="preserve"> </w:t>
      </w:r>
      <w:r>
        <w:t>Status = 0, Fines = 0</w:t>
      </w:r>
    </w:p>
    <w:p w:rsidR="004D3F8B" w:rsidRDefault="004D3F8B">
      <w:r>
        <w:t>Account Removed -&gt; Status = 2, Fines = 0</w:t>
      </w:r>
    </w:p>
    <w:p w:rsidR="004D3F8B" w:rsidRDefault="004D3F8B">
      <w:proofErr w:type="spellStart"/>
      <w:r>
        <w:t>PostCondition</w:t>
      </w:r>
      <w:proofErr w:type="spellEnd"/>
      <w:r>
        <w:t xml:space="preserve"> – Status = 2, Fines = 0</w:t>
      </w:r>
    </w:p>
    <w:p w:rsidR="004D3F8B" w:rsidRDefault="004D3F8B"/>
    <w:p w:rsidR="004D3F8B" w:rsidRDefault="004D3F8B">
      <w:r>
        <w:t>Wait Report Entity Interface Contract</w:t>
      </w:r>
    </w:p>
    <w:p w:rsidR="004D3F8B" w:rsidRDefault="004D3F8B">
      <w:r>
        <w:tab/>
        <w:t xml:space="preserve">Invariants: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AccountID</w:t>
      </w:r>
      <w:proofErr w:type="spellEnd"/>
    </w:p>
    <w:p w:rsidR="004D3F8B" w:rsidRDefault="004D3F8B">
      <w:r>
        <w:t>Precondition:</w:t>
      </w:r>
      <w:r w:rsidR="006254A0">
        <w:t xml:space="preserve"> </w:t>
      </w:r>
      <w:proofErr w:type="spellStart"/>
      <w:r>
        <w:t>StartDate</w:t>
      </w:r>
      <w:proofErr w:type="spellEnd"/>
      <w:r>
        <w:t xml:space="preserve"> = Null, </w:t>
      </w:r>
      <w:proofErr w:type="spellStart"/>
      <w:r>
        <w:t>EndDate</w:t>
      </w:r>
      <w:proofErr w:type="spellEnd"/>
      <w:r>
        <w:t xml:space="preserve"> = Null, Active = Null</w:t>
      </w:r>
    </w:p>
    <w:p w:rsidR="004D3F8B" w:rsidRDefault="004D3F8B">
      <w:r>
        <w:t xml:space="preserve">Created -&gt;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Now.Date</w:t>
      </w:r>
      <w:proofErr w:type="spellEnd"/>
      <w:r>
        <w:t>(</w:t>
      </w:r>
      <w:proofErr w:type="spellStart"/>
      <w:proofErr w:type="gramEnd"/>
      <w:r>
        <w:t>sD</w:t>
      </w:r>
      <w:proofErr w:type="spellEnd"/>
      <w:r>
        <w:t>), Active = 1</w:t>
      </w:r>
    </w:p>
    <w:p w:rsidR="004D3F8B" w:rsidRDefault="004D3F8B">
      <w:r>
        <w:t xml:space="preserve">Book Picked Up -&gt; Active = 0, </w:t>
      </w:r>
      <w:proofErr w:type="spellStart"/>
      <w:r>
        <w:t>StartDate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, </w:t>
      </w:r>
      <w:proofErr w:type="spellStart"/>
      <w:r>
        <w:t>EndDate</w:t>
      </w:r>
      <w:proofErr w:type="spellEnd"/>
      <w:r>
        <w:t xml:space="preserve"> =</w:t>
      </w:r>
      <w:r>
        <w:t xml:space="preserve"> </w:t>
      </w:r>
      <w:proofErr w:type="spellStart"/>
      <w:r>
        <w:t>Now.Date</w:t>
      </w:r>
      <w:proofErr w:type="spellEnd"/>
      <w:r>
        <w:t>(</w:t>
      </w:r>
      <w:proofErr w:type="spellStart"/>
      <w:r>
        <w:t>eD</w:t>
      </w:r>
      <w:proofErr w:type="spellEnd"/>
      <w:r>
        <w:t>)</w:t>
      </w:r>
    </w:p>
    <w:p w:rsidR="004D3F8B" w:rsidRDefault="004D3F8B">
      <w:proofErr w:type="spellStart"/>
      <w:r>
        <w:t>Postcondition</w:t>
      </w:r>
      <w:proofErr w:type="spellEnd"/>
      <w:r>
        <w:t xml:space="preserve"> – Active = 0,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proofErr w:type="gramEnd"/>
      <w:r>
        <w:t xml:space="preserve">,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eD</w:t>
      </w:r>
      <w:proofErr w:type="spellEnd"/>
    </w:p>
    <w:p w:rsidR="004D3F8B" w:rsidRDefault="004D3F8B"/>
    <w:p w:rsidR="004D3F8B" w:rsidRDefault="004D3F8B" w:rsidP="004D3F8B">
      <w:r>
        <w:lastRenderedPageBreak/>
        <w:t xml:space="preserve">Precondition: </w:t>
      </w:r>
      <w:r w:rsidR="006254A0">
        <w:t xml:space="preserve">Wait Report Created, </w:t>
      </w:r>
      <w:proofErr w:type="spellStart"/>
      <w:r>
        <w:t>StartDate</w:t>
      </w:r>
      <w:proofErr w:type="spellEnd"/>
      <w:r>
        <w:t xml:space="preserve"> = Null, </w:t>
      </w:r>
      <w:proofErr w:type="spellStart"/>
      <w:r>
        <w:t>EndDate</w:t>
      </w:r>
      <w:proofErr w:type="spellEnd"/>
      <w:r>
        <w:t xml:space="preserve"> = Null, Active = Null</w:t>
      </w:r>
    </w:p>
    <w:p w:rsidR="004D3F8B" w:rsidRDefault="004D3F8B" w:rsidP="004D3F8B">
      <w:r>
        <w:t xml:space="preserve">Created -&gt;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Now.Date</w:t>
      </w:r>
      <w:proofErr w:type="spellEnd"/>
      <w:r>
        <w:t>(</w:t>
      </w:r>
      <w:proofErr w:type="spellStart"/>
      <w:proofErr w:type="gramEnd"/>
      <w:r>
        <w:t>sD</w:t>
      </w:r>
      <w:proofErr w:type="spellEnd"/>
      <w:r>
        <w:t>), Active = 1</w:t>
      </w:r>
    </w:p>
    <w:p w:rsidR="004D3F8B" w:rsidRDefault="004D3F8B" w:rsidP="004D3F8B">
      <w:r>
        <w:t>Cancelled -&gt; Active = -1</w:t>
      </w:r>
      <w:r>
        <w:t xml:space="preserve">,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proofErr w:type="gramEnd"/>
      <w:r>
        <w:t xml:space="preserve">,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Now.Date</w:t>
      </w:r>
      <w:proofErr w:type="spellEnd"/>
      <w:r>
        <w:t>(</w:t>
      </w:r>
      <w:proofErr w:type="spellStart"/>
      <w:r>
        <w:t>eD</w:t>
      </w:r>
      <w:proofErr w:type="spellEnd"/>
      <w:r>
        <w:t>)</w:t>
      </w:r>
    </w:p>
    <w:p w:rsidR="004D3F8B" w:rsidRDefault="004D3F8B" w:rsidP="004D3F8B">
      <w:proofErr w:type="spellStart"/>
      <w:r>
        <w:t>Postcondition</w:t>
      </w:r>
      <w:proofErr w:type="spellEnd"/>
      <w:r>
        <w:t xml:space="preserve"> – Active </w:t>
      </w:r>
      <w:r>
        <w:t>= -1</w:t>
      </w:r>
      <w:r>
        <w:t xml:space="preserve">,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sD</w:t>
      </w:r>
      <w:proofErr w:type="spellEnd"/>
      <w:proofErr w:type="gramEnd"/>
      <w:r>
        <w:t xml:space="preserve">,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eD</w:t>
      </w:r>
      <w:proofErr w:type="spellEnd"/>
    </w:p>
    <w:p w:rsidR="004D3F8B" w:rsidRDefault="004D3F8B" w:rsidP="004D3F8B"/>
    <w:p w:rsidR="004D3F8B" w:rsidRDefault="004D3F8B" w:rsidP="004D3F8B">
      <w:r>
        <w:t>Book</w:t>
      </w:r>
      <w:r>
        <w:t xml:space="preserve"> Entity Interface Contract</w:t>
      </w:r>
    </w:p>
    <w:p w:rsidR="004D3F8B" w:rsidRDefault="004D3F8B" w:rsidP="004D3F8B">
      <w:r>
        <w:tab/>
        <w:t xml:space="preserve">Invariants: ISBN, Title, </w:t>
      </w:r>
      <w:proofErr w:type="spellStart"/>
      <w:r>
        <w:t>NumPages</w:t>
      </w:r>
      <w:proofErr w:type="spellEnd"/>
      <w:r>
        <w:t xml:space="preserve">, </w:t>
      </w:r>
      <w:proofErr w:type="spellStart"/>
      <w:r>
        <w:t>BookTypeID</w:t>
      </w:r>
      <w:proofErr w:type="spellEnd"/>
      <w:r>
        <w:t xml:space="preserve">, </w:t>
      </w:r>
      <w:proofErr w:type="spellStart"/>
      <w:r>
        <w:t>GenreID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BookDescriptionID</w:t>
      </w:r>
      <w:proofErr w:type="spellEnd"/>
    </w:p>
    <w:p w:rsidR="004D3F8B" w:rsidRDefault="004D3F8B" w:rsidP="004D3F8B">
      <w:r>
        <w:t xml:space="preserve">Precondition: </w:t>
      </w:r>
      <w:r w:rsidR="006254A0">
        <w:t>Book created, quantity &gt; 0</w:t>
      </w:r>
    </w:p>
    <w:p w:rsidR="006254A0" w:rsidRDefault="006254A0" w:rsidP="004D3F8B">
      <w:r>
        <w:t>Book checked out -&gt; Quantity – 1 &gt; 0</w:t>
      </w:r>
    </w:p>
    <w:p w:rsidR="006254A0" w:rsidRDefault="006254A0" w:rsidP="004D3F8B">
      <w:r>
        <w:t xml:space="preserve">Book returned -&gt; Quantity + 1 </w:t>
      </w:r>
      <w:proofErr w:type="gramStart"/>
      <w:r>
        <w:t>=  (</w:t>
      </w:r>
      <w:proofErr w:type="spellStart"/>
      <w:proofErr w:type="gramEnd"/>
      <w:r>
        <w:t>qX</w:t>
      </w:r>
      <w:proofErr w:type="spellEnd"/>
      <w:r>
        <w:t>)</w:t>
      </w:r>
    </w:p>
    <w:p w:rsidR="006254A0" w:rsidRDefault="006254A0" w:rsidP="004D3F8B">
      <w:proofErr w:type="spellStart"/>
      <w:r>
        <w:t>Postcondition</w:t>
      </w:r>
      <w:proofErr w:type="spellEnd"/>
      <w:r>
        <w:t xml:space="preserve"> -&gt; quantity = </w:t>
      </w:r>
      <w:proofErr w:type="spellStart"/>
      <w:r>
        <w:t>qX</w:t>
      </w:r>
      <w:proofErr w:type="spellEnd"/>
    </w:p>
    <w:p w:rsidR="006254A0" w:rsidRDefault="006254A0" w:rsidP="004D3F8B">
      <w:bookmarkStart w:id="0" w:name="_GoBack"/>
      <w:bookmarkEnd w:id="0"/>
    </w:p>
    <w:p w:rsidR="006254A0" w:rsidRDefault="006254A0" w:rsidP="006254A0">
      <w:r>
        <w:t>Precondition: Book created, quantity &gt; 0</w:t>
      </w:r>
    </w:p>
    <w:p w:rsidR="006254A0" w:rsidRDefault="006254A0" w:rsidP="006254A0">
      <w:r>
        <w:t>Book checked out -&gt; Quantity – 1 &gt; 0</w:t>
      </w:r>
      <w:r>
        <w:t xml:space="preserve"> = </w:t>
      </w:r>
      <w:proofErr w:type="spellStart"/>
      <w:r>
        <w:t>qX</w:t>
      </w:r>
      <w:proofErr w:type="spellEnd"/>
    </w:p>
    <w:p w:rsidR="006254A0" w:rsidRDefault="006254A0" w:rsidP="006254A0">
      <w:r>
        <w:t xml:space="preserve">Book </w:t>
      </w:r>
      <w:r>
        <w:t>is lost</w:t>
      </w:r>
      <w:r>
        <w:t xml:space="preserve"> -&gt;</w:t>
      </w:r>
      <w:r>
        <w:t xml:space="preserve"> Quantity </w:t>
      </w:r>
      <w:proofErr w:type="gramStart"/>
      <w:r>
        <w:t xml:space="preserve">=  </w:t>
      </w:r>
      <w:proofErr w:type="spellStart"/>
      <w:r>
        <w:t>qX</w:t>
      </w:r>
      <w:proofErr w:type="spellEnd"/>
      <w:proofErr w:type="gramEnd"/>
    </w:p>
    <w:p w:rsidR="006254A0" w:rsidRDefault="006254A0" w:rsidP="006254A0">
      <w:proofErr w:type="spellStart"/>
      <w:r>
        <w:t>Postcondition</w:t>
      </w:r>
      <w:proofErr w:type="spellEnd"/>
      <w:r>
        <w:t xml:space="preserve"> -&gt; quantity = </w:t>
      </w:r>
      <w:proofErr w:type="spellStart"/>
      <w:r>
        <w:t>qX</w:t>
      </w:r>
      <w:proofErr w:type="spellEnd"/>
    </w:p>
    <w:p w:rsidR="006254A0" w:rsidRDefault="006254A0" w:rsidP="004D3F8B"/>
    <w:p w:rsidR="006254A0" w:rsidRDefault="006254A0" w:rsidP="004D3F8B"/>
    <w:p w:rsidR="006254A0" w:rsidRDefault="006254A0" w:rsidP="004D3F8B"/>
    <w:p w:rsidR="004D3F8B" w:rsidRDefault="004D3F8B"/>
    <w:p w:rsidR="004D3F8B" w:rsidRDefault="004D3F8B"/>
    <w:p w:rsidR="004D3F8B" w:rsidRDefault="004D3F8B"/>
    <w:p w:rsidR="004D3F8B" w:rsidRDefault="004D3F8B"/>
    <w:p w:rsidR="006B5B5D" w:rsidRDefault="006B5B5D"/>
    <w:sectPr w:rsidR="006B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5D"/>
    <w:rsid w:val="003C60CD"/>
    <w:rsid w:val="004D3F8B"/>
    <w:rsid w:val="006254A0"/>
    <w:rsid w:val="006470AB"/>
    <w:rsid w:val="006B5B5D"/>
    <w:rsid w:val="007B525D"/>
    <w:rsid w:val="00F4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3491B-3BEB-465D-A303-49BEE9D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8B620B33</Template>
  <TotalTime>28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Ryon Campbell</dc:creator>
  <cp:keywords/>
  <dc:description/>
  <cp:lastModifiedBy>Ryon Campbell</cp:lastModifiedBy>
  <cp:revision>1</cp:revision>
  <dcterms:created xsi:type="dcterms:W3CDTF">2015-12-02T04:19:00Z</dcterms:created>
  <dcterms:modified xsi:type="dcterms:W3CDTF">2015-12-02T04:47:00Z</dcterms:modified>
</cp:coreProperties>
</file>